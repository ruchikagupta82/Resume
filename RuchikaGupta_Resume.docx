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BF7F6" w:themeColor="accent4" w:themeTint="33"/>
  <w:body>
    <w:p w14:paraId="167E8BB1" w14:textId="773EA1B3" w:rsidR="00A06949" w:rsidRDefault="00A06949" w:rsidP="00A06949">
      <w:pPr>
        <w:pStyle w:val="ImagePlaceholder"/>
      </w:pPr>
    </w:p>
    <w:p w14:paraId="0FC1CD4F" w14:textId="6F8C55A9" w:rsidR="00195EF4" w:rsidRDefault="001D620E" w:rsidP="006C7B3E">
      <w:pPr>
        <w:pStyle w:val="Title"/>
      </w:pPr>
      <w:r>
        <w:t>Ruchika Gupta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2D6F34" w14:paraId="2B5ABD45" w14:textId="77777777" w:rsidTr="0010570D">
        <w:tc>
          <w:tcPr>
            <w:tcW w:w="10080" w:type="dxa"/>
          </w:tcPr>
          <w:p w14:paraId="677A1AF4" w14:textId="2522F8DC" w:rsidR="00A60F34" w:rsidRDefault="00CB712B" w:rsidP="00CF19F8">
            <w:pPr>
              <w:pStyle w:val="Subtitle"/>
              <w:spacing w:line="360" w:lineRule="auto"/>
            </w:pPr>
            <w:r>
              <w:t xml:space="preserve">Sault Ste. Marie, </w:t>
            </w:r>
            <w:r w:rsidR="001D620E">
              <w:t>Ontario</w:t>
            </w:r>
            <w:r w:rsidR="00304FD1">
              <w:t xml:space="preserve"> </w:t>
            </w:r>
            <w:r w:rsidR="002D6F34" w:rsidRPr="00195EF4">
              <w:t xml:space="preserve">| </w:t>
            </w:r>
            <w:r w:rsidR="001D620E">
              <w:t>(705)-9</w:t>
            </w:r>
            <w:r w:rsidR="000720F3">
              <w:t>7</w:t>
            </w:r>
            <w:r w:rsidR="001D620E">
              <w:t>5-0558</w:t>
            </w:r>
            <w:r w:rsidR="002D6F34" w:rsidRPr="00195EF4">
              <w:t xml:space="preserve"> | </w:t>
            </w:r>
            <w:r w:rsidR="001D620E" w:rsidRPr="001D620E">
              <w:t>rugupta82@gmail.com</w:t>
            </w:r>
            <w:r w:rsidR="00304FD1">
              <w:t xml:space="preserve"> </w:t>
            </w:r>
          </w:p>
          <w:p w14:paraId="7F8BC70C" w14:textId="4BDAD2E8" w:rsidR="00DB4D4D" w:rsidRDefault="00A60F34" w:rsidP="00CF19F8">
            <w:pPr>
              <w:pStyle w:val="Subtitle"/>
              <w:spacing w:line="360" w:lineRule="auto"/>
            </w:pPr>
            <w:r>
              <w:t>Portfolio:</w:t>
            </w:r>
            <w:r w:rsidR="004C6F79">
              <w:t xml:space="preserve"> </w:t>
            </w:r>
            <w:hyperlink r:id="rId10" w:history="1">
              <w:r w:rsidR="004C6F79" w:rsidRPr="004C6F79">
                <w:rPr>
                  <w:rStyle w:val="Hyperlink"/>
                </w:rPr>
                <w:t>https://rugupta.dorik.io/</w:t>
              </w:r>
            </w:hyperlink>
          </w:p>
          <w:p w14:paraId="03F81B20" w14:textId="77777777" w:rsidR="00CF19F8" w:rsidRDefault="00DB4D4D" w:rsidP="00CF19F8">
            <w:pPr>
              <w:pStyle w:val="Subtitle"/>
              <w:spacing w:line="360" w:lineRule="auto"/>
            </w:pPr>
            <w:r>
              <w:t>LinkedIn:</w:t>
            </w:r>
            <w:r w:rsidR="00304FD1">
              <w:t xml:space="preserve"> </w:t>
            </w:r>
            <w:hyperlink r:id="rId11" w:history="1">
              <w:r w:rsidR="001D620E" w:rsidRPr="00DE0284">
                <w:rPr>
                  <w:rStyle w:val="Hyperlink"/>
                </w:rPr>
                <w:t>https://www.linkedin.com/in/ruchika-gupta-47baa5217/</w:t>
              </w:r>
            </w:hyperlink>
          </w:p>
          <w:p w14:paraId="012FE22A" w14:textId="75CF880F" w:rsidR="00304FD1" w:rsidRPr="00304FD1" w:rsidRDefault="00304FD1" w:rsidP="00EE4737">
            <w:pPr>
              <w:pStyle w:val="Subtitle"/>
            </w:pPr>
          </w:p>
          <w:p w14:paraId="5EA56352" w14:textId="77777777" w:rsidR="002D6F34" w:rsidRDefault="00CB712B" w:rsidP="00CB712B">
            <w:pPr>
              <w:spacing w:line="240" w:lineRule="auto"/>
              <w:rPr>
                <w:rFonts w:cs="Open Sans"/>
                <w:sz w:val="22"/>
              </w:rPr>
            </w:pPr>
            <w:bookmarkStart w:id="0" w:name="_Hlk191571663"/>
            <w:r w:rsidRPr="00F670BB">
              <w:t xml:space="preserve">Experienced </w:t>
            </w:r>
            <w:r>
              <w:rPr>
                <w:b/>
              </w:rPr>
              <w:t>data professional</w:t>
            </w:r>
            <w:r w:rsidRPr="00F670BB">
              <w:t xml:space="preserve"> with expertise in </w:t>
            </w:r>
            <w:r w:rsidRPr="00F670BB">
              <w:rPr>
                <w:b/>
                <w:bCs/>
              </w:rPr>
              <w:t>data analytics, visualization, and business intelligence</w:t>
            </w:r>
            <w:r w:rsidRPr="00F670BB">
              <w:t xml:space="preserve">. Skilled in </w:t>
            </w:r>
            <w:r w:rsidRPr="00F670BB">
              <w:rPr>
                <w:b/>
                <w:bCs/>
              </w:rPr>
              <w:t>SQL, Python, and Power BI</w:t>
            </w:r>
            <w:r w:rsidRPr="00F670BB">
              <w:t>, with a strong understanding of</w:t>
            </w:r>
            <w:r>
              <w:t xml:space="preserve"> </w:t>
            </w:r>
            <w:r w:rsidRPr="00FE3E21">
              <w:t>transforming complex data into actionable insight</w:t>
            </w:r>
            <w:r w:rsidRPr="00F670BB">
              <w:t>. Seeking to leverage</w:t>
            </w:r>
            <w:bookmarkEnd w:id="0"/>
            <w:r>
              <w:t xml:space="preserve"> </w:t>
            </w:r>
            <w:r w:rsidRPr="00FE3E21">
              <w:rPr>
                <w:rFonts w:cs="Open Sans"/>
                <w:sz w:val="22"/>
              </w:rPr>
              <w:t>analytical tools and methodologies to support strategic decision-making and drive business improvements.</w:t>
            </w:r>
          </w:p>
          <w:p w14:paraId="2504270C" w14:textId="79425C4D" w:rsidR="007D400B" w:rsidRDefault="007D400B" w:rsidP="00CB712B">
            <w:pPr>
              <w:spacing w:line="240" w:lineRule="auto"/>
            </w:pPr>
          </w:p>
        </w:tc>
      </w:tr>
      <w:tr w:rsidR="0010570D" w14:paraId="6E5A28E9" w14:textId="77777777" w:rsidTr="00E76C1C">
        <w:trPr>
          <w:trHeight w:val="331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66A1F5A8" w14:textId="77777777" w:rsidR="0010570D" w:rsidRDefault="0010570D" w:rsidP="0010570D"/>
        </w:tc>
      </w:tr>
      <w:tr w:rsidR="0010570D" w14:paraId="7B18063F" w14:textId="77777777" w:rsidTr="00304FD1">
        <w:trPr>
          <w:trHeight w:val="4860"/>
        </w:trPr>
        <w:tc>
          <w:tcPr>
            <w:tcW w:w="10080" w:type="dxa"/>
          </w:tcPr>
          <w:p w14:paraId="13E06EA7" w14:textId="77777777" w:rsidR="0010570D" w:rsidRDefault="00000000" w:rsidP="0010570D">
            <w:pPr>
              <w:pStyle w:val="Heading1"/>
            </w:pPr>
            <w:sdt>
              <w:sdtPr>
                <w:id w:val="-1163239098"/>
                <w:placeholder>
                  <w:docPart w:val="5D56FAC6419C44179D0CE37798583E14"/>
                </w:placeholder>
                <w:temporary/>
                <w:showingPlcHdr/>
                <w15:appearance w15:val="hidden"/>
              </w:sdtPr>
              <w:sdtContent>
                <w:r w:rsidR="00304FD1" w:rsidRPr="00FA7765">
                  <w:t>Experi</w:t>
                </w:r>
                <w:r w:rsidR="004318EF">
                  <w:t>E</w:t>
                </w:r>
                <w:r w:rsidR="00304FD1" w:rsidRPr="00FA7765">
                  <w:t>nce</w:t>
                </w:r>
              </w:sdtContent>
            </w:sdt>
          </w:p>
          <w:p w14:paraId="25925B7A" w14:textId="62D082F7" w:rsidR="00E0596C" w:rsidRPr="00F670BB" w:rsidRDefault="00E0596C" w:rsidP="00E0596C">
            <w:pPr>
              <w:spacing w:line="240" w:lineRule="auto"/>
              <w:rPr>
                <w:b/>
                <w:bCs/>
              </w:rPr>
            </w:pPr>
            <w:r w:rsidRPr="00F670BB">
              <w:rPr>
                <w:b/>
                <w:bCs/>
              </w:rPr>
              <w:t xml:space="preserve">Data Analyst | Nogdawindamin Family and Community Services </w:t>
            </w:r>
            <w:r w:rsidR="006233AC">
              <w:rPr>
                <w:b/>
                <w:bCs/>
              </w:rPr>
              <w:t xml:space="preserve">| </w:t>
            </w:r>
            <w:r w:rsidRPr="00F670BB">
              <w:rPr>
                <w:b/>
                <w:bCs/>
              </w:rPr>
              <w:t>Sault Ste. Marie, O</w:t>
            </w:r>
            <w:r w:rsidR="006233AC">
              <w:rPr>
                <w:b/>
                <w:bCs/>
              </w:rPr>
              <w:t>ntario</w:t>
            </w:r>
          </w:p>
          <w:p w14:paraId="7ACC2B9D" w14:textId="77777777" w:rsidR="00E0596C" w:rsidRPr="00F670BB" w:rsidRDefault="00E0596C" w:rsidP="00E0596C">
            <w:pPr>
              <w:spacing w:line="360" w:lineRule="auto"/>
            </w:pPr>
            <w:r w:rsidRPr="00F670BB">
              <w:t>January 2024 – Present</w:t>
            </w:r>
          </w:p>
          <w:p w14:paraId="05B20D24" w14:textId="77777777" w:rsidR="00E0596C" w:rsidRPr="00F670BB" w:rsidRDefault="00E0596C" w:rsidP="00E0596C">
            <w:pPr>
              <w:numPr>
                <w:ilvl w:val="0"/>
                <w:numId w:val="21"/>
              </w:numPr>
              <w:spacing w:line="276" w:lineRule="auto"/>
              <w:ind w:left="360"/>
            </w:pPr>
            <w:bookmarkStart w:id="1" w:name="_Hlk191575386"/>
            <w:r w:rsidRPr="00F670BB">
              <w:t>Develop data-driven reports and dashboards to support child welfare and community service initiatives.</w:t>
            </w:r>
          </w:p>
          <w:p w14:paraId="1AAECF29" w14:textId="77777777" w:rsidR="00E0596C" w:rsidRPr="00F670BB" w:rsidRDefault="00E0596C" w:rsidP="00E0596C">
            <w:pPr>
              <w:numPr>
                <w:ilvl w:val="0"/>
                <w:numId w:val="21"/>
              </w:numPr>
              <w:spacing w:line="276" w:lineRule="auto"/>
              <w:ind w:left="360"/>
            </w:pPr>
            <w:r w:rsidRPr="00F670BB">
              <w:t>Analyze trends in service provision, admissions, discharges, and resource allocation.</w:t>
            </w:r>
          </w:p>
          <w:p w14:paraId="3F4E0A66" w14:textId="77777777" w:rsidR="00E0596C" w:rsidRPr="00F670BB" w:rsidRDefault="00E0596C" w:rsidP="00E0596C">
            <w:pPr>
              <w:numPr>
                <w:ilvl w:val="0"/>
                <w:numId w:val="21"/>
              </w:numPr>
              <w:spacing w:line="276" w:lineRule="auto"/>
              <w:ind w:left="360"/>
            </w:pPr>
            <w:r w:rsidRPr="00F670BB">
              <w:t>Leverage SQL, Power BI, and Python for data extraction, visualization, and automation.</w:t>
            </w:r>
          </w:p>
          <w:p w14:paraId="2FF1AEDE" w14:textId="77777777" w:rsidR="00E0596C" w:rsidRPr="00F670BB" w:rsidRDefault="00E0596C" w:rsidP="00E0596C">
            <w:pPr>
              <w:numPr>
                <w:ilvl w:val="0"/>
                <w:numId w:val="21"/>
              </w:numPr>
              <w:spacing w:line="276" w:lineRule="auto"/>
              <w:ind w:left="360"/>
            </w:pPr>
            <w:r w:rsidRPr="00F670BB">
              <w:t>Work closely with leadership to enhance decision-making through advanced data insights.</w:t>
            </w:r>
          </w:p>
          <w:p w14:paraId="68FB03E2" w14:textId="15504809" w:rsidR="00E0596C" w:rsidRPr="00E0596C" w:rsidRDefault="00E0596C" w:rsidP="00E0596C">
            <w:pPr>
              <w:numPr>
                <w:ilvl w:val="0"/>
                <w:numId w:val="21"/>
              </w:numPr>
              <w:spacing w:line="276" w:lineRule="auto"/>
              <w:ind w:left="360"/>
            </w:pPr>
            <w:r w:rsidRPr="00F670BB">
              <w:t>Ensure compliance with regulatory reporting requirements and governance frameworks.</w:t>
            </w:r>
            <w:bookmarkEnd w:id="1"/>
          </w:p>
          <w:p w14:paraId="669CB9D7" w14:textId="77777777" w:rsidR="00E0596C" w:rsidRDefault="00E0596C" w:rsidP="007A5431">
            <w:pPr>
              <w:pStyle w:val="Heading2"/>
            </w:pPr>
          </w:p>
          <w:p w14:paraId="2401C7D3" w14:textId="00D0D58A" w:rsidR="0010570D" w:rsidRPr="00AA3564" w:rsidRDefault="00E0596C" w:rsidP="007A5431">
            <w:pPr>
              <w:pStyle w:val="Heading2"/>
              <w:rPr>
                <w:rFonts w:ascii="Calibri" w:hAnsi="Calibri"/>
                <w:caps/>
              </w:rPr>
            </w:pPr>
            <w:r>
              <w:t>Business Intelligence</w:t>
            </w:r>
            <w:r w:rsidR="0083406B" w:rsidRPr="0083406B">
              <w:t xml:space="preserve"> </w:t>
            </w:r>
            <w:r w:rsidR="001840E4">
              <w:t>Analyst</w:t>
            </w:r>
            <w:r w:rsidR="006C611C">
              <w:t xml:space="preserve"> |</w:t>
            </w:r>
            <w:r w:rsidR="0083406B" w:rsidRPr="0083406B">
              <w:t xml:space="preserve"> RVK Foods and Entertainment</w:t>
            </w:r>
            <w:r w:rsidR="006C611C">
              <w:t xml:space="preserve"> | </w:t>
            </w:r>
            <w:r w:rsidR="00777EA8">
              <w:t>Noida, India</w:t>
            </w:r>
          </w:p>
          <w:p w14:paraId="735BA43E" w14:textId="6666CE1B" w:rsidR="0010570D" w:rsidRPr="00CE3B09" w:rsidRDefault="00B231F0" w:rsidP="000B6298">
            <w:pPr>
              <w:pStyle w:val="Heading3"/>
            </w:pPr>
            <w:r>
              <w:t xml:space="preserve">May </w:t>
            </w:r>
            <w:r w:rsidR="0083406B" w:rsidRPr="0083406B">
              <w:t xml:space="preserve">2022 </w:t>
            </w:r>
            <w:r w:rsidR="00F67CB1">
              <w:t>–</w:t>
            </w:r>
            <w:r w:rsidR="0083406B" w:rsidRPr="0083406B">
              <w:t xml:space="preserve"> </w:t>
            </w:r>
            <w:r w:rsidR="00F67CB1">
              <w:t xml:space="preserve">August </w:t>
            </w:r>
            <w:r w:rsidR="0083406B" w:rsidRPr="0083406B">
              <w:t>2023</w:t>
            </w:r>
          </w:p>
          <w:p w14:paraId="6C81626F" w14:textId="1B9ECEE3" w:rsidR="00117F6F" w:rsidRPr="00117F6F" w:rsidRDefault="00117F6F" w:rsidP="006850A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57" w:hanging="357"/>
            </w:pPr>
            <w:r w:rsidRPr="00117F6F">
              <w:t>Designed and created visually appealing reports and dashboards using MS Excel, Power BI, and Tableau.</w:t>
            </w:r>
          </w:p>
          <w:p w14:paraId="15A95D78" w14:textId="77777777" w:rsidR="004A589C" w:rsidRDefault="004A589C" w:rsidP="006850A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57" w:hanging="357"/>
            </w:pPr>
            <w:r>
              <w:t xml:space="preserve">Collaborated closely with business partners to gather and translate business requirements into effective BI solutions, with oversight from more experienced team members. </w:t>
            </w:r>
          </w:p>
          <w:p w14:paraId="1D737633" w14:textId="77777777" w:rsidR="004A589C" w:rsidRDefault="004A589C" w:rsidP="006850A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57" w:hanging="357"/>
            </w:pPr>
            <w:r>
              <w:t>Maintained documentation for business policies and procedures, facilitating technology solution implementation.</w:t>
            </w:r>
          </w:p>
          <w:p w14:paraId="098EC060" w14:textId="77777777" w:rsidR="006850AB" w:rsidRDefault="006850AB" w:rsidP="006850AB">
            <w:pPr>
              <w:pStyle w:val="ListParagraph"/>
              <w:spacing w:line="240" w:lineRule="auto"/>
              <w:ind w:left="357"/>
            </w:pPr>
          </w:p>
          <w:p w14:paraId="7140B860" w14:textId="56AB61A4" w:rsidR="000B6298" w:rsidRDefault="00777EA8" w:rsidP="000B6298">
            <w:pPr>
              <w:pStyle w:val="Heading2"/>
            </w:pPr>
            <w:r w:rsidRPr="00777EA8">
              <w:t>Technical Specialist</w:t>
            </w:r>
            <w:r>
              <w:t xml:space="preserve"> |</w:t>
            </w:r>
            <w:r w:rsidRPr="00777EA8">
              <w:t xml:space="preserve"> HCL Technologies</w:t>
            </w:r>
            <w:r>
              <w:t xml:space="preserve"> | Noida, India</w:t>
            </w:r>
            <w:r w:rsidRPr="00777EA8">
              <w:t xml:space="preserve"> </w:t>
            </w:r>
          </w:p>
          <w:p w14:paraId="5AEE3395" w14:textId="038D30DC" w:rsidR="000B6298" w:rsidRPr="000B6298" w:rsidRDefault="00F67CB1" w:rsidP="000B6298">
            <w:pPr>
              <w:pStyle w:val="Heading3"/>
            </w:pPr>
            <w:r>
              <w:t xml:space="preserve">December </w:t>
            </w:r>
            <w:r w:rsidR="00777EA8" w:rsidRPr="00777EA8">
              <w:t xml:space="preserve">2021 </w:t>
            </w:r>
            <w:r>
              <w:t>–</w:t>
            </w:r>
            <w:r w:rsidR="00777EA8" w:rsidRPr="00777EA8">
              <w:t xml:space="preserve"> </w:t>
            </w:r>
            <w:r>
              <w:t xml:space="preserve">April </w:t>
            </w:r>
            <w:r w:rsidR="00777EA8" w:rsidRPr="00777EA8">
              <w:t>2022</w:t>
            </w:r>
            <w:r w:rsidR="000B6298">
              <w:rPr>
                <w:caps/>
                <w:color w:val="002748" w:themeColor="accent6" w:themeShade="80"/>
              </w:rPr>
              <w:t xml:space="preserve"> </w:t>
            </w:r>
          </w:p>
          <w:p w14:paraId="2B18C60A" w14:textId="7C4ABD64" w:rsidR="00BE76FB" w:rsidRDefault="00BE76FB" w:rsidP="006850AB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57" w:hanging="357"/>
            </w:pPr>
            <w:r>
              <w:t>Developed ServiceNow solutions to streamline IT processes and enhance user experience.</w:t>
            </w:r>
          </w:p>
          <w:p w14:paraId="70723CC1" w14:textId="49B58239" w:rsidR="00BE76FB" w:rsidRDefault="00BE76FB" w:rsidP="006850AB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57" w:hanging="357"/>
            </w:pPr>
            <w:r>
              <w:t xml:space="preserve">Utilized Java programming for automating </w:t>
            </w:r>
            <w:r w:rsidR="00574D20">
              <w:t>incidents</w:t>
            </w:r>
            <w:r>
              <w:t xml:space="preserve"> and ticket</w:t>
            </w:r>
            <w:r w:rsidR="00574D20">
              <w:t>s</w:t>
            </w:r>
            <w:r>
              <w:t xml:space="preserve"> allocation processes.</w:t>
            </w:r>
          </w:p>
          <w:p w14:paraId="6991B11F" w14:textId="05283EDD" w:rsidR="00BE76FB" w:rsidRDefault="00BE76FB" w:rsidP="006850AB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57" w:hanging="357"/>
            </w:pPr>
            <w:r>
              <w:t>Led business process implementation and identified use cases for testing and gap analysis.</w:t>
            </w:r>
          </w:p>
          <w:p w14:paraId="00EC3663" w14:textId="0EED7BDD" w:rsidR="007A5431" w:rsidRDefault="00BE76FB" w:rsidP="006850AB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57" w:hanging="357"/>
            </w:pPr>
            <w:r>
              <w:t>Provided recommendations for problem resolution and facilitated end-user training for smooth transitions.</w:t>
            </w:r>
          </w:p>
          <w:p w14:paraId="0FAEBC01" w14:textId="77777777" w:rsidR="006850AB" w:rsidRDefault="006850AB" w:rsidP="009901E2">
            <w:pPr>
              <w:tabs>
                <w:tab w:val="left" w:pos="6480"/>
              </w:tabs>
            </w:pPr>
          </w:p>
          <w:p w14:paraId="2B16D832" w14:textId="77777777" w:rsidR="005666FF" w:rsidRDefault="005666FF" w:rsidP="009901E2">
            <w:pPr>
              <w:tabs>
                <w:tab w:val="left" w:pos="6480"/>
              </w:tabs>
            </w:pPr>
          </w:p>
          <w:p w14:paraId="5FA6C68C" w14:textId="77777777" w:rsidR="005666FF" w:rsidRDefault="005666FF" w:rsidP="009901E2">
            <w:pPr>
              <w:tabs>
                <w:tab w:val="left" w:pos="6480"/>
              </w:tabs>
              <w:rPr>
                <w:b/>
                <w:bCs/>
              </w:rPr>
            </w:pPr>
            <w:r w:rsidRPr="005666FF">
              <w:rPr>
                <w:b/>
                <w:bCs/>
              </w:rPr>
              <w:t>Mathematics Teacher</w:t>
            </w:r>
            <w:r>
              <w:rPr>
                <w:b/>
                <w:bCs/>
              </w:rPr>
              <w:t xml:space="preserve"> |</w:t>
            </w:r>
            <w:r w:rsidRPr="005666FF">
              <w:rPr>
                <w:b/>
                <w:bCs/>
              </w:rPr>
              <w:t xml:space="preserve"> MBIC</w:t>
            </w:r>
            <w:r>
              <w:rPr>
                <w:b/>
                <w:bCs/>
              </w:rPr>
              <w:t xml:space="preserve"> | Noida, India</w:t>
            </w:r>
          </w:p>
          <w:p w14:paraId="1C6252A0" w14:textId="77777777" w:rsidR="00D80948" w:rsidRDefault="00D80948" w:rsidP="00100A08">
            <w:pPr>
              <w:tabs>
                <w:tab w:val="left" w:pos="6480"/>
              </w:tabs>
              <w:spacing w:line="360" w:lineRule="auto"/>
            </w:pPr>
            <w:r>
              <w:t>June 2010 – January 2018</w:t>
            </w:r>
          </w:p>
          <w:p w14:paraId="785B8214" w14:textId="77777777" w:rsidR="00100A08" w:rsidRDefault="00100A08" w:rsidP="006850AB">
            <w:pPr>
              <w:tabs>
                <w:tab w:val="left" w:pos="6480"/>
              </w:tabs>
              <w:spacing w:line="276" w:lineRule="auto"/>
            </w:pPr>
            <w:r>
              <w:t>• Delivered comprehensive mathematics instruction to secondary school students.</w:t>
            </w:r>
          </w:p>
          <w:p w14:paraId="699A21CA" w14:textId="77777777" w:rsidR="00100A08" w:rsidRDefault="00100A08" w:rsidP="006850AB">
            <w:pPr>
              <w:tabs>
                <w:tab w:val="left" w:pos="6480"/>
              </w:tabs>
              <w:spacing w:line="276" w:lineRule="auto"/>
            </w:pPr>
            <w:r>
              <w:t>• Designed engaging lesson plans and activities to promote student understanding and participation.</w:t>
            </w:r>
          </w:p>
          <w:p w14:paraId="561EEA86" w14:textId="590F2B35" w:rsidR="00100A08" w:rsidRPr="00D80948" w:rsidRDefault="00100A08" w:rsidP="006850AB">
            <w:pPr>
              <w:tabs>
                <w:tab w:val="left" w:pos="6480"/>
              </w:tabs>
              <w:spacing w:line="276" w:lineRule="auto"/>
            </w:pPr>
            <w:r>
              <w:t>• Monitored student progress, provided feedback, and tailored teaching methods to individual needs.</w:t>
            </w:r>
          </w:p>
        </w:tc>
      </w:tr>
      <w:tr w:rsidR="0010570D" w14:paraId="20318A98" w14:textId="77777777" w:rsidTr="00E76C1C">
        <w:trPr>
          <w:trHeight w:val="331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63B48A7B" w14:textId="77777777" w:rsidR="0010570D" w:rsidRPr="00FA7765" w:rsidRDefault="0010570D" w:rsidP="0010570D"/>
        </w:tc>
      </w:tr>
      <w:tr w:rsidR="00FE18DC" w14:paraId="41C8A506" w14:textId="77777777" w:rsidTr="00E76C1C">
        <w:trPr>
          <w:trHeight w:val="331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496FB13E" w14:textId="77777777" w:rsidR="00FE18DC" w:rsidRDefault="00000000" w:rsidP="00FE18DC">
            <w:pPr>
              <w:pStyle w:val="Heading1"/>
            </w:pPr>
            <w:sdt>
              <w:sdtPr>
                <w:id w:val="507877070"/>
                <w:placeholder>
                  <w:docPart w:val="817DCD33A6ED433C85AD836197040AFA"/>
                </w:placeholder>
                <w:temporary/>
                <w:showingPlcHdr/>
                <w15:appearance w15:val="hidden"/>
              </w:sdtPr>
              <w:sdtContent>
                <w:r w:rsidR="00FE18DC">
                  <w:t>Education</w:t>
                </w:r>
              </w:sdtContent>
            </w:sdt>
          </w:p>
          <w:p w14:paraId="6AC57878" w14:textId="0BC1D092" w:rsidR="00FE18DC" w:rsidRDefault="00FE18DC" w:rsidP="002C4934">
            <w:pPr>
              <w:pStyle w:val="Heading2"/>
              <w:spacing w:line="360" w:lineRule="auto"/>
            </w:pPr>
            <w:r w:rsidRPr="00831A82">
              <w:t>Graduate Certificate</w:t>
            </w:r>
            <w:r>
              <w:t xml:space="preserve"> in</w:t>
            </w:r>
            <w:r w:rsidRPr="00831A82">
              <w:t xml:space="preserve"> Big Data Analytics</w:t>
            </w:r>
            <w:r>
              <w:t xml:space="preserve"> |</w:t>
            </w:r>
            <w:r w:rsidRPr="00831A82">
              <w:t xml:space="preserve"> Georgian College </w:t>
            </w:r>
            <w:r>
              <w:t>|</w:t>
            </w:r>
            <w:r w:rsidRPr="00831A82">
              <w:t xml:space="preserve"> Barrie, ON</w:t>
            </w:r>
            <w:r w:rsidR="002C4934">
              <w:t xml:space="preserve"> | </w:t>
            </w:r>
            <w:r w:rsidRPr="002C4934">
              <w:rPr>
                <w:b w:val="0"/>
                <w:bCs/>
              </w:rPr>
              <w:t>October 2023</w:t>
            </w:r>
          </w:p>
          <w:p w14:paraId="33BF5CF6" w14:textId="6E6860B8" w:rsidR="00FE18DC" w:rsidRPr="002C4934" w:rsidRDefault="00FE18DC" w:rsidP="002C4934">
            <w:pPr>
              <w:spacing w:line="360" w:lineRule="auto"/>
              <w:rPr>
                <w:b/>
                <w:bCs/>
              </w:rPr>
            </w:pPr>
            <w:r w:rsidRPr="00783813">
              <w:rPr>
                <w:b/>
                <w:bCs/>
              </w:rPr>
              <w:t>Graduate Certificate</w:t>
            </w:r>
            <w:r>
              <w:rPr>
                <w:b/>
                <w:bCs/>
              </w:rPr>
              <w:t xml:space="preserve"> in</w:t>
            </w:r>
            <w:r w:rsidRPr="00783813">
              <w:rPr>
                <w:b/>
                <w:bCs/>
              </w:rPr>
              <w:t xml:space="preserve"> Information Technology</w:t>
            </w:r>
            <w:r>
              <w:rPr>
                <w:b/>
                <w:bCs/>
              </w:rPr>
              <w:t xml:space="preserve"> |</w:t>
            </w:r>
            <w:r w:rsidRPr="00783813">
              <w:rPr>
                <w:b/>
                <w:bCs/>
              </w:rPr>
              <w:t xml:space="preserve"> Algoma University </w:t>
            </w:r>
            <w:r>
              <w:rPr>
                <w:b/>
                <w:bCs/>
              </w:rPr>
              <w:t>|</w:t>
            </w:r>
            <w:r w:rsidRPr="00783813">
              <w:rPr>
                <w:b/>
                <w:bCs/>
              </w:rPr>
              <w:t xml:space="preserve"> Sault Ste. Marie, ON</w:t>
            </w:r>
            <w:r w:rsidR="002C4934">
              <w:rPr>
                <w:b/>
                <w:bCs/>
              </w:rPr>
              <w:t xml:space="preserve"> | </w:t>
            </w:r>
            <w:r>
              <w:t>December 2022</w:t>
            </w:r>
          </w:p>
          <w:p w14:paraId="0BB594CB" w14:textId="5D7147B4" w:rsidR="00FE18DC" w:rsidRPr="002C4934" w:rsidRDefault="00FE18DC" w:rsidP="002C4934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Pro-degree</w:t>
            </w:r>
            <w:r w:rsidRPr="009B4D01">
              <w:rPr>
                <w:b/>
                <w:bCs/>
              </w:rPr>
              <w:t xml:space="preserve"> in Data Science</w:t>
            </w:r>
            <w:r>
              <w:rPr>
                <w:b/>
                <w:bCs/>
              </w:rPr>
              <w:t xml:space="preserve"> |</w:t>
            </w:r>
            <w:r w:rsidRPr="009B4D01">
              <w:rPr>
                <w:b/>
                <w:bCs/>
              </w:rPr>
              <w:t xml:space="preserve"> KPMG Learning Academy </w:t>
            </w:r>
            <w:r>
              <w:rPr>
                <w:b/>
                <w:bCs/>
              </w:rPr>
              <w:t>|</w:t>
            </w:r>
            <w:r w:rsidRPr="009B4D01">
              <w:rPr>
                <w:b/>
                <w:bCs/>
              </w:rPr>
              <w:t xml:space="preserve"> Delhi, India</w:t>
            </w:r>
            <w:r w:rsidR="002C4934">
              <w:rPr>
                <w:b/>
                <w:bCs/>
              </w:rPr>
              <w:t xml:space="preserve"> | </w:t>
            </w:r>
            <w:r>
              <w:t>December 2021</w:t>
            </w:r>
          </w:p>
          <w:p w14:paraId="1F217010" w14:textId="40877D64" w:rsidR="00FE18DC" w:rsidRPr="002C4934" w:rsidRDefault="00FE18DC" w:rsidP="002C4934">
            <w:pPr>
              <w:spacing w:line="360" w:lineRule="auto"/>
              <w:rPr>
                <w:b/>
                <w:bCs/>
              </w:rPr>
            </w:pPr>
            <w:r w:rsidRPr="00E82D78">
              <w:rPr>
                <w:b/>
                <w:bCs/>
              </w:rPr>
              <w:t>Bachelor o</w:t>
            </w:r>
            <w:r>
              <w:rPr>
                <w:b/>
                <w:bCs/>
              </w:rPr>
              <w:t>f</w:t>
            </w:r>
            <w:r w:rsidRPr="00E82D78">
              <w:rPr>
                <w:b/>
                <w:bCs/>
              </w:rPr>
              <w:t xml:space="preserve"> Education</w:t>
            </w:r>
            <w:r>
              <w:rPr>
                <w:b/>
                <w:bCs/>
              </w:rPr>
              <w:t xml:space="preserve"> in Teaching of Mathematics |</w:t>
            </w:r>
            <w:r w:rsidRPr="00E82D78">
              <w:rPr>
                <w:b/>
                <w:bCs/>
              </w:rPr>
              <w:t xml:space="preserve"> CCS University </w:t>
            </w:r>
            <w:r>
              <w:rPr>
                <w:b/>
                <w:bCs/>
              </w:rPr>
              <w:t>|</w:t>
            </w:r>
            <w:r w:rsidRPr="00E82D78">
              <w:rPr>
                <w:b/>
                <w:bCs/>
              </w:rPr>
              <w:t xml:space="preserve"> Ghaziabad, India</w:t>
            </w:r>
            <w:r w:rsidR="002C4934">
              <w:rPr>
                <w:b/>
                <w:bCs/>
              </w:rPr>
              <w:t xml:space="preserve"> | </w:t>
            </w:r>
            <w:r>
              <w:t>June 2008</w:t>
            </w:r>
          </w:p>
          <w:p w14:paraId="0D23EBF2" w14:textId="45D5253F" w:rsidR="00FE18DC" w:rsidRPr="002C4934" w:rsidRDefault="00FE18DC" w:rsidP="002C4934">
            <w:pPr>
              <w:spacing w:line="360" w:lineRule="auto"/>
              <w:rPr>
                <w:b/>
                <w:bCs/>
              </w:rPr>
            </w:pPr>
            <w:r w:rsidRPr="00A53FC0">
              <w:rPr>
                <w:b/>
                <w:bCs/>
              </w:rPr>
              <w:t>Bachelor's Degree (Hons)</w:t>
            </w:r>
            <w:r>
              <w:rPr>
                <w:b/>
                <w:bCs/>
              </w:rPr>
              <w:t xml:space="preserve"> in</w:t>
            </w:r>
            <w:r w:rsidRPr="00A53FC0">
              <w:rPr>
                <w:b/>
                <w:bCs/>
              </w:rPr>
              <w:t xml:space="preserve"> Mathematics</w:t>
            </w:r>
            <w:r>
              <w:rPr>
                <w:b/>
                <w:bCs/>
              </w:rPr>
              <w:t xml:space="preserve"> |</w:t>
            </w:r>
            <w:r w:rsidRPr="00A53FC0">
              <w:rPr>
                <w:b/>
                <w:bCs/>
              </w:rPr>
              <w:t xml:space="preserve"> University of Delhi </w:t>
            </w:r>
            <w:r>
              <w:rPr>
                <w:b/>
                <w:bCs/>
              </w:rPr>
              <w:t>|</w:t>
            </w:r>
            <w:r w:rsidRPr="00A53FC0">
              <w:rPr>
                <w:b/>
                <w:bCs/>
              </w:rPr>
              <w:t xml:space="preserve"> Delhi, India</w:t>
            </w:r>
            <w:r w:rsidR="002C4934">
              <w:rPr>
                <w:b/>
                <w:bCs/>
              </w:rPr>
              <w:t xml:space="preserve"> | </w:t>
            </w:r>
            <w:r>
              <w:t>July 2003</w:t>
            </w:r>
          </w:p>
          <w:p w14:paraId="63C96F88" w14:textId="1D34AD20" w:rsidR="004C503C" w:rsidRPr="00FA7765" w:rsidRDefault="004C503C" w:rsidP="00FE18DC"/>
        </w:tc>
      </w:tr>
      <w:tr w:rsidR="004C503C" w14:paraId="10D4D846" w14:textId="77777777" w:rsidTr="00E76C1C">
        <w:trPr>
          <w:trHeight w:val="331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6593E67D" w14:textId="77777777" w:rsidR="004C503C" w:rsidRDefault="004C503C" w:rsidP="00FE18DC">
            <w:pPr>
              <w:pStyle w:val="Heading1"/>
            </w:pPr>
          </w:p>
          <w:p w14:paraId="332D8869" w14:textId="1ABE53A4" w:rsidR="00051E99" w:rsidRDefault="008A339C" w:rsidP="008A339C">
            <w:pPr>
              <w:pStyle w:val="Heading1"/>
            </w:pPr>
            <w:r>
              <w:t>Certification</w:t>
            </w:r>
          </w:p>
          <w:p w14:paraId="73800F25" w14:textId="0B6EBAFF" w:rsidR="00EF1F8C" w:rsidRDefault="00EF1F8C" w:rsidP="0056598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57" w:hanging="357"/>
            </w:pPr>
            <w:r>
              <w:t>Complete Introduction to Microsoft Power BI, Udemy, May 2023</w:t>
            </w:r>
          </w:p>
          <w:p w14:paraId="12D1E924" w14:textId="1564BE0F" w:rsidR="00EF1F8C" w:rsidRDefault="00EF1F8C" w:rsidP="0056598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57" w:hanging="357"/>
            </w:pPr>
            <w:r>
              <w:t>Microsoft SQL Server 2019 Essential Training, LinkedIn, Jul 2023</w:t>
            </w:r>
          </w:p>
          <w:p w14:paraId="19E9D6BB" w14:textId="1F0799E9" w:rsidR="00EF1F8C" w:rsidRDefault="00EF1F8C" w:rsidP="0056598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57" w:hanging="357"/>
            </w:pPr>
            <w:r>
              <w:t>Scala Essential Training, LinkedIn, May 2023</w:t>
            </w:r>
          </w:p>
          <w:p w14:paraId="3ADF96CE" w14:textId="17A954C9" w:rsidR="00EF1F8C" w:rsidRDefault="00EF1F8C" w:rsidP="0056598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57" w:hanging="357"/>
            </w:pPr>
            <w:r>
              <w:t>Introduction to Cassandra, LinkedIn, Apr 2023</w:t>
            </w:r>
          </w:p>
          <w:p w14:paraId="2EA932A1" w14:textId="4C214409" w:rsidR="00EF1F8C" w:rsidRDefault="00EF1F8C" w:rsidP="0056598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57" w:hanging="357"/>
            </w:pPr>
            <w:r>
              <w:t>Project Management Foundations: Requirements, LinkedIn, Mar 2023</w:t>
            </w:r>
          </w:p>
          <w:p w14:paraId="2C082381" w14:textId="1C9EA5D1" w:rsidR="00EF1F8C" w:rsidRDefault="00EF1F8C" w:rsidP="0056598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57" w:hanging="357"/>
            </w:pPr>
            <w:r>
              <w:t>SAS Programming 1: Essentials, SAS Learning, February 2023</w:t>
            </w:r>
          </w:p>
          <w:p w14:paraId="7146F055" w14:textId="7E17A167" w:rsidR="008A339C" w:rsidRPr="008A339C" w:rsidRDefault="00EF1F8C" w:rsidP="0056598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57" w:hanging="357"/>
            </w:pPr>
            <w:r>
              <w:t>Applied Analytics Using SAS Enterprise Miner 15.1, SAS Learning, July 2023</w:t>
            </w:r>
          </w:p>
          <w:p w14:paraId="6C9AFC7A" w14:textId="77777777" w:rsidR="004C503C" w:rsidRPr="004C503C" w:rsidRDefault="004C503C" w:rsidP="004C503C"/>
        </w:tc>
      </w:tr>
      <w:tr w:rsidR="007D400B" w14:paraId="09891A59" w14:textId="77777777" w:rsidTr="00E76C1C">
        <w:trPr>
          <w:trHeight w:val="331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720D1614" w14:textId="77777777" w:rsidR="007D400B" w:rsidRDefault="007D400B"/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040"/>
              <w:gridCol w:w="5040"/>
            </w:tblGrid>
            <w:tr w:rsidR="007D400B" w14:paraId="6B5F1525" w14:textId="77777777" w:rsidTr="00221B50">
              <w:tc>
                <w:tcPr>
                  <w:tcW w:w="10080" w:type="dxa"/>
                  <w:gridSpan w:val="2"/>
                </w:tcPr>
                <w:p w14:paraId="0B698D51" w14:textId="77777777" w:rsidR="007D400B" w:rsidRDefault="007D400B" w:rsidP="007D400B">
                  <w:pPr>
                    <w:pStyle w:val="Heading1"/>
                  </w:pPr>
                  <w:sdt>
                    <w:sdtPr>
                      <w:id w:val="1921290404"/>
                      <w:placeholder>
                        <w:docPart w:val="544DEF82E1F941E984A5EC4A75FE2553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A7765">
                        <w:t>Skills</w:t>
                      </w:r>
                    </w:sdtContent>
                  </w:sdt>
                </w:p>
              </w:tc>
            </w:tr>
            <w:tr w:rsidR="007D400B" w14:paraId="5460C692" w14:textId="77777777" w:rsidTr="00221B50">
              <w:tc>
                <w:tcPr>
                  <w:tcW w:w="5040" w:type="dxa"/>
                </w:tcPr>
                <w:p w14:paraId="39BB198A" w14:textId="77777777" w:rsidR="007D400B" w:rsidRDefault="007D400B" w:rsidP="007D400B">
                  <w:pPr>
                    <w:pStyle w:val="ListBullet"/>
                    <w:spacing w:before="0" w:line="276" w:lineRule="auto"/>
                  </w:pPr>
                  <w:r w:rsidRPr="00370DCB">
                    <w:rPr>
                      <w:b/>
                      <w:bCs/>
                    </w:rPr>
                    <w:t>Data Visualization:</w:t>
                  </w:r>
                  <w:r>
                    <w:t xml:space="preserve"> Power BI, Tableau, ArcGIS</w:t>
                  </w:r>
                </w:p>
                <w:p w14:paraId="59CF8897" w14:textId="77777777" w:rsidR="007D400B" w:rsidRDefault="007D400B" w:rsidP="007D400B">
                  <w:pPr>
                    <w:pStyle w:val="ListBullet"/>
                    <w:spacing w:before="0" w:line="276" w:lineRule="auto"/>
                  </w:pPr>
                  <w:r w:rsidRPr="00370DCB">
                    <w:rPr>
                      <w:b/>
                      <w:bCs/>
                    </w:rPr>
                    <w:t>ETL &amp; Data Engineering:</w:t>
                  </w:r>
                  <w:r>
                    <w:t xml:space="preserve"> Talend, SSIS, AWS Cloud, Hadoop, Kafka, Spark</w:t>
                  </w:r>
                </w:p>
                <w:p w14:paraId="09B7F14F" w14:textId="77777777" w:rsidR="007D400B" w:rsidRDefault="007D400B" w:rsidP="007D400B">
                  <w:pPr>
                    <w:pStyle w:val="ListBullet"/>
                    <w:spacing w:before="0" w:line="276" w:lineRule="auto"/>
                  </w:pPr>
                  <w:r w:rsidRPr="00370DCB">
                    <w:rPr>
                      <w:b/>
                      <w:bCs/>
                    </w:rPr>
                    <w:t>Business Intelligence:</w:t>
                  </w:r>
                  <w:r>
                    <w:t xml:space="preserve"> BI Solutions with RapidMiner, Microsoft Excel</w:t>
                  </w:r>
                </w:p>
                <w:p w14:paraId="70B11F1D" w14:textId="77777777" w:rsidR="007D400B" w:rsidRDefault="007D400B" w:rsidP="007D400B">
                  <w:pPr>
                    <w:pStyle w:val="ListBullet"/>
                    <w:spacing w:before="0" w:line="276" w:lineRule="auto"/>
                  </w:pPr>
                  <w:r w:rsidRPr="00370DCB">
                    <w:rPr>
                      <w:b/>
                      <w:bCs/>
                    </w:rPr>
                    <w:t>Programming:</w:t>
                  </w:r>
                  <w:r>
                    <w:t xml:space="preserve"> R, Python, Java, Scala, T-SQL</w:t>
                  </w:r>
                </w:p>
                <w:p w14:paraId="56039D4F" w14:textId="77777777" w:rsidR="007D400B" w:rsidRDefault="007D400B" w:rsidP="007D400B">
                  <w:pPr>
                    <w:pStyle w:val="ListBullet"/>
                    <w:numPr>
                      <w:ilvl w:val="0"/>
                      <w:numId w:val="0"/>
                    </w:numPr>
                    <w:spacing w:line="276" w:lineRule="auto"/>
                    <w:ind w:left="360"/>
                  </w:pPr>
                </w:p>
              </w:tc>
              <w:tc>
                <w:tcPr>
                  <w:tcW w:w="5040" w:type="dxa"/>
                </w:tcPr>
                <w:p w14:paraId="63B6D09D" w14:textId="77777777" w:rsidR="007D400B" w:rsidRDefault="007D400B" w:rsidP="007D400B">
                  <w:pPr>
                    <w:pStyle w:val="ListBullet"/>
                    <w:spacing w:before="0" w:line="276" w:lineRule="auto"/>
                  </w:pPr>
                  <w:r w:rsidRPr="0031697B">
                    <w:rPr>
                      <w:b/>
                      <w:bCs/>
                    </w:rPr>
                    <w:t>Databases:</w:t>
                  </w:r>
                  <w:r>
                    <w:t xml:space="preserve"> Microsoft SQL Server, MySQL, MongoDB</w:t>
                  </w:r>
                </w:p>
                <w:p w14:paraId="776E0CF8" w14:textId="77777777" w:rsidR="007D400B" w:rsidRDefault="007D400B" w:rsidP="007D400B">
                  <w:pPr>
                    <w:pStyle w:val="ListBullet"/>
                    <w:spacing w:before="0" w:line="276" w:lineRule="auto"/>
                  </w:pPr>
                  <w:r>
                    <w:t>Data Mining, Machine Learning Algorithms, Analytical</w:t>
                  </w:r>
                </w:p>
                <w:p w14:paraId="53F4828C" w14:textId="77777777" w:rsidR="007D400B" w:rsidRDefault="007D400B" w:rsidP="007D400B">
                  <w:pPr>
                    <w:pStyle w:val="ListBullet"/>
                    <w:spacing w:before="0" w:line="276" w:lineRule="auto"/>
                  </w:pPr>
                  <w:r>
                    <w:t>Problem Solving, Decision-making</w:t>
                  </w:r>
                </w:p>
                <w:p w14:paraId="664129D2" w14:textId="77777777" w:rsidR="007D400B" w:rsidRDefault="007D400B" w:rsidP="007D400B">
                  <w:pPr>
                    <w:pStyle w:val="ListBullet"/>
                    <w:spacing w:before="0" w:line="276" w:lineRule="auto"/>
                  </w:pPr>
                  <w:r>
                    <w:t>Interpersonal, Teamwork, Sales Management</w:t>
                  </w:r>
                </w:p>
                <w:p w14:paraId="6CEE4BE1" w14:textId="77777777" w:rsidR="007D400B" w:rsidRDefault="007D400B" w:rsidP="007D400B">
                  <w:pPr>
                    <w:pStyle w:val="ListBullet"/>
                    <w:spacing w:before="0" w:line="276" w:lineRule="auto"/>
                  </w:pPr>
                  <w:r>
                    <w:t>MS PowerPoint, SharePoint, MS Project</w:t>
                  </w:r>
                </w:p>
                <w:p w14:paraId="0CE1FAD7" w14:textId="77777777" w:rsidR="007D400B" w:rsidRDefault="007D400B" w:rsidP="007D400B">
                  <w:pPr>
                    <w:pStyle w:val="ListBullet"/>
                    <w:numPr>
                      <w:ilvl w:val="0"/>
                      <w:numId w:val="0"/>
                    </w:numPr>
                    <w:spacing w:line="276" w:lineRule="auto"/>
                    <w:ind w:left="360"/>
                  </w:pPr>
                </w:p>
              </w:tc>
            </w:tr>
          </w:tbl>
          <w:p w14:paraId="2EEB0770" w14:textId="77777777" w:rsidR="007D400B" w:rsidRDefault="007D400B" w:rsidP="00FE18DC">
            <w:pPr>
              <w:pStyle w:val="Heading1"/>
            </w:pPr>
          </w:p>
        </w:tc>
      </w:tr>
      <w:tr w:rsidR="007D400B" w:rsidRPr="0044628B" w14:paraId="30F101DF" w14:textId="77777777" w:rsidTr="00221B50">
        <w:trPr>
          <w:trHeight w:val="331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49369067" w14:textId="77777777" w:rsidR="007D400B" w:rsidRDefault="007D400B" w:rsidP="00221B50"/>
          <w:p w14:paraId="4D4E986F" w14:textId="77777777" w:rsidR="007D400B" w:rsidRDefault="007D400B" w:rsidP="00221B50">
            <w:pPr>
              <w:pStyle w:val="Heading1"/>
            </w:pPr>
            <w:r>
              <w:t>Projects</w:t>
            </w:r>
          </w:p>
          <w:p w14:paraId="5B3AAC12" w14:textId="77777777" w:rsidR="007D400B" w:rsidRDefault="007D400B" w:rsidP="00221B5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Title: </w:t>
            </w:r>
            <w:r>
              <w:rPr>
                <w:b/>
                <w:bCs/>
                <w:sz w:val="24"/>
                <w:szCs w:val="24"/>
              </w:rPr>
              <w:t>Customer Segmentation using RFM Analysis and K-Means Clustering</w:t>
            </w:r>
          </w:p>
          <w:p w14:paraId="74E80EE5" w14:textId="77777777" w:rsidR="007D400B" w:rsidRDefault="007D400B" w:rsidP="00221B5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Technology: </w:t>
            </w:r>
            <w:r>
              <w:t>Data Science, Data Mining, Data Analytics</w:t>
            </w:r>
          </w:p>
          <w:p w14:paraId="059057AA" w14:textId="77777777" w:rsidR="007D400B" w:rsidRDefault="007D400B" w:rsidP="00221B50">
            <w:pPr>
              <w:spacing w:line="276" w:lineRule="auto"/>
            </w:pPr>
            <w:r>
              <w:rPr>
                <w:b/>
                <w:bCs/>
              </w:rPr>
              <w:t xml:space="preserve">Tools: </w:t>
            </w:r>
            <w:r>
              <w:t>Python, Excel, RapidMiner, Tableau</w:t>
            </w:r>
          </w:p>
          <w:p w14:paraId="78264F01" w14:textId="73C80E30" w:rsidR="007D400B" w:rsidRDefault="007D400B" w:rsidP="00221B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Link: </w:t>
            </w:r>
            <w:hyperlink r:id="rId12" w:history="1">
              <w:r>
                <w:rPr>
                  <w:rStyle w:val="Hyperlink"/>
                  <w:b/>
                  <w:bCs/>
                </w:rPr>
                <w:t>https://github.com/ruchikagupta82/RFM_Analysis_K_meansClustering/blob/main/ClusteringProject.pdf</w:t>
              </w:r>
            </w:hyperlink>
          </w:p>
          <w:p w14:paraId="7B7DE3AB" w14:textId="77777777" w:rsidR="00DD39E6" w:rsidRDefault="00DD39E6" w:rsidP="00221B50">
            <w:pPr>
              <w:spacing w:line="276" w:lineRule="auto"/>
              <w:rPr>
                <w:b/>
                <w:bCs/>
              </w:rPr>
            </w:pPr>
          </w:p>
          <w:p w14:paraId="70B1C7E1" w14:textId="5CD53C79" w:rsidR="007D400B" w:rsidRDefault="007D400B" w:rsidP="00221B5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Title: </w:t>
            </w:r>
            <w:r>
              <w:rPr>
                <w:b/>
                <w:bCs/>
                <w:sz w:val="24"/>
                <w:szCs w:val="24"/>
              </w:rPr>
              <w:t xml:space="preserve">Data Integration and Visualization </w:t>
            </w:r>
          </w:p>
          <w:p w14:paraId="6F4DFFF1" w14:textId="77777777" w:rsidR="007D400B" w:rsidRDefault="007D400B" w:rsidP="00221B5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Technology: </w:t>
            </w:r>
            <w:r>
              <w:t>Data Analytics, Business Intelligence</w:t>
            </w:r>
          </w:p>
          <w:p w14:paraId="1E60AE79" w14:textId="678BDD39" w:rsidR="007D400B" w:rsidRDefault="007D400B" w:rsidP="00221B50">
            <w:pPr>
              <w:spacing w:line="276" w:lineRule="auto"/>
            </w:pPr>
            <w:r>
              <w:rPr>
                <w:b/>
                <w:bCs/>
              </w:rPr>
              <w:t xml:space="preserve">Tools: </w:t>
            </w:r>
            <w:r>
              <w:t>Talend Open Studio, MS SQL Server, MS Power</w:t>
            </w:r>
            <w:r w:rsidR="00C02B3C">
              <w:t xml:space="preserve"> </w:t>
            </w:r>
            <w:r>
              <w:t>BI</w:t>
            </w:r>
          </w:p>
          <w:p w14:paraId="7E121D69" w14:textId="77777777" w:rsidR="007D400B" w:rsidRDefault="007D400B" w:rsidP="00221B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Link: </w:t>
            </w:r>
            <w:hyperlink r:id="rId13" w:history="1">
              <w:r>
                <w:rPr>
                  <w:rStyle w:val="Hyperlink"/>
                  <w:b/>
                  <w:bCs/>
                </w:rPr>
                <w:t>https://youtu.be/PM6W3YlBR_U</w:t>
              </w:r>
            </w:hyperlink>
          </w:p>
          <w:p w14:paraId="17FF53F6" w14:textId="77777777" w:rsidR="007D400B" w:rsidRDefault="007D400B" w:rsidP="00221B50">
            <w:pPr>
              <w:spacing w:line="276" w:lineRule="auto"/>
              <w:rPr>
                <w:b/>
                <w:bCs/>
              </w:rPr>
            </w:pPr>
          </w:p>
          <w:p w14:paraId="3944BFF0" w14:textId="77777777" w:rsidR="007D400B" w:rsidRDefault="007D400B" w:rsidP="00221B5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Title: </w:t>
            </w:r>
            <w:r>
              <w:rPr>
                <w:b/>
                <w:bCs/>
                <w:sz w:val="24"/>
                <w:szCs w:val="24"/>
              </w:rPr>
              <w:t xml:space="preserve">EDA on Impact of COVID-19 on Students </w:t>
            </w:r>
          </w:p>
          <w:p w14:paraId="1D841D2D" w14:textId="77777777" w:rsidR="007D400B" w:rsidRDefault="007D400B" w:rsidP="00221B5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Technology: </w:t>
            </w:r>
            <w:r>
              <w:t>Data Analytics, Statical Analysis</w:t>
            </w:r>
          </w:p>
          <w:p w14:paraId="706009A8" w14:textId="77777777" w:rsidR="007D400B" w:rsidRDefault="007D400B" w:rsidP="00221B50">
            <w:pPr>
              <w:spacing w:line="276" w:lineRule="auto"/>
            </w:pPr>
            <w:r>
              <w:rPr>
                <w:b/>
                <w:bCs/>
              </w:rPr>
              <w:t xml:space="preserve">Tools: </w:t>
            </w:r>
            <w:r>
              <w:t>Microsoft Excel</w:t>
            </w:r>
          </w:p>
          <w:p w14:paraId="2F5F68B8" w14:textId="77777777" w:rsidR="007D400B" w:rsidRDefault="007D400B" w:rsidP="00221B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Link: </w:t>
            </w:r>
            <w:hyperlink r:id="rId14" w:history="1">
              <w:r>
                <w:rPr>
                  <w:rStyle w:val="Hyperlink"/>
                  <w:b/>
                  <w:bCs/>
                  <w:sz w:val="18"/>
                  <w:szCs w:val="18"/>
                </w:rPr>
                <w:t>https://github.com/ruchikagupta82/ImpactOfCovidOnStudents/blob/main/CovidImpact_DataExploration_Excel.pdf</w:t>
              </w:r>
            </w:hyperlink>
          </w:p>
          <w:p w14:paraId="7A4129E4" w14:textId="77777777" w:rsidR="007D400B" w:rsidRPr="0044628B" w:rsidRDefault="007D400B" w:rsidP="00221B50"/>
        </w:tc>
      </w:tr>
    </w:tbl>
    <w:p w14:paraId="1CC940BE" w14:textId="77777777" w:rsidR="00595471" w:rsidRDefault="00595471" w:rsidP="0010570D">
      <w:pPr>
        <w:pStyle w:val="ListBullet"/>
        <w:numPr>
          <w:ilvl w:val="0"/>
          <w:numId w:val="0"/>
        </w:numPr>
      </w:pPr>
    </w:p>
    <w:sectPr w:rsidR="00595471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93A9C" w14:textId="77777777" w:rsidR="0021412D" w:rsidRDefault="0021412D" w:rsidP="00E97F0F">
      <w:r>
        <w:separator/>
      </w:r>
    </w:p>
  </w:endnote>
  <w:endnote w:type="continuationSeparator" w:id="0">
    <w:p w14:paraId="5319B63A" w14:textId="77777777" w:rsidR="0021412D" w:rsidRDefault="0021412D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DEEDE" w14:textId="77777777" w:rsidR="0021412D" w:rsidRDefault="0021412D" w:rsidP="00E97F0F">
      <w:r>
        <w:separator/>
      </w:r>
    </w:p>
  </w:footnote>
  <w:footnote w:type="continuationSeparator" w:id="0">
    <w:p w14:paraId="561CC520" w14:textId="77777777" w:rsidR="0021412D" w:rsidRDefault="0021412D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6A437B"/>
    <w:multiLevelType w:val="hybridMultilevel"/>
    <w:tmpl w:val="20305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61F2"/>
    <w:multiLevelType w:val="hybridMultilevel"/>
    <w:tmpl w:val="8F5E73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BDF60F0"/>
    <w:multiLevelType w:val="hybridMultilevel"/>
    <w:tmpl w:val="3D8CA85E"/>
    <w:lvl w:ilvl="0" w:tplc="7A94E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06FB5"/>
    <w:multiLevelType w:val="hybridMultilevel"/>
    <w:tmpl w:val="74C661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6E361A"/>
    <w:multiLevelType w:val="hybridMultilevel"/>
    <w:tmpl w:val="841C8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67D4B"/>
    <w:multiLevelType w:val="hybridMultilevel"/>
    <w:tmpl w:val="D9EA8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6587F01"/>
    <w:multiLevelType w:val="hybridMultilevel"/>
    <w:tmpl w:val="3F7CD7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215"/>
    <w:multiLevelType w:val="hybridMultilevel"/>
    <w:tmpl w:val="3AF8A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C0D14"/>
    <w:multiLevelType w:val="hybridMultilevel"/>
    <w:tmpl w:val="E67CA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F0D1C"/>
    <w:multiLevelType w:val="hybridMultilevel"/>
    <w:tmpl w:val="29A645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8D50664"/>
    <w:multiLevelType w:val="hybridMultilevel"/>
    <w:tmpl w:val="12FCB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5F7"/>
    <w:multiLevelType w:val="hybridMultilevel"/>
    <w:tmpl w:val="C248E2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B7B1E"/>
    <w:multiLevelType w:val="multilevel"/>
    <w:tmpl w:val="05F8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36050"/>
    <w:multiLevelType w:val="hybridMultilevel"/>
    <w:tmpl w:val="52ECA4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F25AF"/>
    <w:multiLevelType w:val="hybridMultilevel"/>
    <w:tmpl w:val="E14832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77200">
    <w:abstractNumId w:val="4"/>
  </w:num>
  <w:num w:numId="2" w16cid:durableId="1850561498">
    <w:abstractNumId w:val="15"/>
  </w:num>
  <w:num w:numId="3" w16cid:durableId="1439131869">
    <w:abstractNumId w:val="7"/>
  </w:num>
  <w:num w:numId="4" w16cid:durableId="522599447">
    <w:abstractNumId w:val="0"/>
  </w:num>
  <w:num w:numId="5" w16cid:durableId="1779566287">
    <w:abstractNumId w:val="3"/>
  </w:num>
  <w:num w:numId="6" w16cid:durableId="2006325930">
    <w:abstractNumId w:val="10"/>
  </w:num>
  <w:num w:numId="7" w16cid:durableId="2121563826">
    <w:abstractNumId w:val="11"/>
  </w:num>
  <w:num w:numId="8" w16cid:durableId="1693915325">
    <w:abstractNumId w:val="5"/>
  </w:num>
  <w:num w:numId="9" w16cid:durableId="1834182058">
    <w:abstractNumId w:val="16"/>
  </w:num>
  <w:num w:numId="10" w16cid:durableId="935943682">
    <w:abstractNumId w:val="13"/>
  </w:num>
  <w:num w:numId="11" w16cid:durableId="279536767">
    <w:abstractNumId w:val="8"/>
  </w:num>
  <w:num w:numId="12" w16cid:durableId="769741787">
    <w:abstractNumId w:val="12"/>
  </w:num>
  <w:num w:numId="13" w16cid:durableId="1137642963">
    <w:abstractNumId w:val="20"/>
  </w:num>
  <w:num w:numId="14" w16cid:durableId="628826814">
    <w:abstractNumId w:val="1"/>
  </w:num>
  <w:num w:numId="15" w16cid:durableId="239601588">
    <w:abstractNumId w:val="6"/>
  </w:num>
  <w:num w:numId="16" w16cid:durableId="1141195709">
    <w:abstractNumId w:val="17"/>
  </w:num>
  <w:num w:numId="17" w16cid:durableId="236865754">
    <w:abstractNumId w:val="9"/>
  </w:num>
  <w:num w:numId="18" w16cid:durableId="1867674197">
    <w:abstractNumId w:val="2"/>
  </w:num>
  <w:num w:numId="19" w16cid:durableId="882521691">
    <w:abstractNumId w:val="19"/>
  </w:num>
  <w:num w:numId="20" w16cid:durableId="259678132">
    <w:abstractNumId w:val="14"/>
  </w:num>
  <w:num w:numId="21" w16cid:durableId="322510258">
    <w:abstractNumId w:val="18"/>
  </w:num>
  <w:num w:numId="22" w16cid:durableId="181521659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96719700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74098254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0E"/>
    <w:rsid w:val="000023FF"/>
    <w:rsid w:val="00005462"/>
    <w:rsid w:val="0001313F"/>
    <w:rsid w:val="00035971"/>
    <w:rsid w:val="0004252D"/>
    <w:rsid w:val="00051E99"/>
    <w:rsid w:val="00064367"/>
    <w:rsid w:val="000720F3"/>
    <w:rsid w:val="000761F2"/>
    <w:rsid w:val="000B6298"/>
    <w:rsid w:val="000D5216"/>
    <w:rsid w:val="000E50DD"/>
    <w:rsid w:val="000F3682"/>
    <w:rsid w:val="00100A08"/>
    <w:rsid w:val="001054FD"/>
    <w:rsid w:val="0010570D"/>
    <w:rsid w:val="00117F6F"/>
    <w:rsid w:val="00144E44"/>
    <w:rsid w:val="00152ED5"/>
    <w:rsid w:val="0016292E"/>
    <w:rsid w:val="00180710"/>
    <w:rsid w:val="001840E4"/>
    <w:rsid w:val="00195EF4"/>
    <w:rsid w:val="001A695B"/>
    <w:rsid w:val="001A6F78"/>
    <w:rsid w:val="001D0F8F"/>
    <w:rsid w:val="001D620E"/>
    <w:rsid w:val="001D7755"/>
    <w:rsid w:val="0021412D"/>
    <w:rsid w:val="00222532"/>
    <w:rsid w:val="00257D35"/>
    <w:rsid w:val="00275300"/>
    <w:rsid w:val="00283469"/>
    <w:rsid w:val="00285F5A"/>
    <w:rsid w:val="002C4934"/>
    <w:rsid w:val="002D4840"/>
    <w:rsid w:val="002D6F34"/>
    <w:rsid w:val="002D79A8"/>
    <w:rsid w:val="002E12E6"/>
    <w:rsid w:val="002E2D74"/>
    <w:rsid w:val="002F7FAE"/>
    <w:rsid w:val="0030456C"/>
    <w:rsid w:val="00304FD1"/>
    <w:rsid w:val="0030542F"/>
    <w:rsid w:val="0031697B"/>
    <w:rsid w:val="00316E5A"/>
    <w:rsid w:val="003355CE"/>
    <w:rsid w:val="00345691"/>
    <w:rsid w:val="00347C6E"/>
    <w:rsid w:val="0035054E"/>
    <w:rsid w:val="00356697"/>
    <w:rsid w:val="00361B5A"/>
    <w:rsid w:val="00370DCB"/>
    <w:rsid w:val="00385FE3"/>
    <w:rsid w:val="003B446A"/>
    <w:rsid w:val="003E272D"/>
    <w:rsid w:val="00404608"/>
    <w:rsid w:val="00410EC9"/>
    <w:rsid w:val="004318EF"/>
    <w:rsid w:val="0044628B"/>
    <w:rsid w:val="00455B52"/>
    <w:rsid w:val="00462DB0"/>
    <w:rsid w:val="004A137A"/>
    <w:rsid w:val="004A589C"/>
    <w:rsid w:val="004B4C0D"/>
    <w:rsid w:val="004C503C"/>
    <w:rsid w:val="004C6CF8"/>
    <w:rsid w:val="004C6F79"/>
    <w:rsid w:val="004D2889"/>
    <w:rsid w:val="004D5AC5"/>
    <w:rsid w:val="004E4C1A"/>
    <w:rsid w:val="005028C7"/>
    <w:rsid w:val="00502B53"/>
    <w:rsid w:val="00505271"/>
    <w:rsid w:val="00510684"/>
    <w:rsid w:val="00512023"/>
    <w:rsid w:val="0056598D"/>
    <w:rsid w:val="00565AAE"/>
    <w:rsid w:val="005666FF"/>
    <w:rsid w:val="00574CF5"/>
    <w:rsid w:val="00574D20"/>
    <w:rsid w:val="0057527E"/>
    <w:rsid w:val="005937B7"/>
    <w:rsid w:val="00595471"/>
    <w:rsid w:val="005A4905"/>
    <w:rsid w:val="005A5DD3"/>
    <w:rsid w:val="005C374C"/>
    <w:rsid w:val="00615397"/>
    <w:rsid w:val="0061773D"/>
    <w:rsid w:val="006233AC"/>
    <w:rsid w:val="00643E15"/>
    <w:rsid w:val="00651F22"/>
    <w:rsid w:val="006850AB"/>
    <w:rsid w:val="006A1438"/>
    <w:rsid w:val="006B1B96"/>
    <w:rsid w:val="006C611C"/>
    <w:rsid w:val="006C7B3E"/>
    <w:rsid w:val="006D3C78"/>
    <w:rsid w:val="006E6F61"/>
    <w:rsid w:val="007350D0"/>
    <w:rsid w:val="00762757"/>
    <w:rsid w:val="00777EA8"/>
    <w:rsid w:val="00783813"/>
    <w:rsid w:val="007A5431"/>
    <w:rsid w:val="007D400B"/>
    <w:rsid w:val="007F57DC"/>
    <w:rsid w:val="00831A82"/>
    <w:rsid w:val="0083406B"/>
    <w:rsid w:val="00873739"/>
    <w:rsid w:val="00890102"/>
    <w:rsid w:val="008A219D"/>
    <w:rsid w:val="008A339C"/>
    <w:rsid w:val="008B0B90"/>
    <w:rsid w:val="008B3A32"/>
    <w:rsid w:val="008B6187"/>
    <w:rsid w:val="008C49D9"/>
    <w:rsid w:val="008C49DB"/>
    <w:rsid w:val="008C5D5E"/>
    <w:rsid w:val="008D26DE"/>
    <w:rsid w:val="008F2E1F"/>
    <w:rsid w:val="00912858"/>
    <w:rsid w:val="00913310"/>
    <w:rsid w:val="009257AF"/>
    <w:rsid w:val="009311CB"/>
    <w:rsid w:val="00966022"/>
    <w:rsid w:val="009773A0"/>
    <w:rsid w:val="009901E2"/>
    <w:rsid w:val="009A0812"/>
    <w:rsid w:val="009B4D01"/>
    <w:rsid w:val="00A06949"/>
    <w:rsid w:val="00A07BB9"/>
    <w:rsid w:val="00A119F3"/>
    <w:rsid w:val="00A40DEC"/>
    <w:rsid w:val="00A51BCB"/>
    <w:rsid w:val="00A53FC0"/>
    <w:rsid w:val="00A60F34"/>
    <w:rsid w:val="00A64E6D"/>
    <w:rsid w:val="00A66AFF"/>
    <w:rsid w:val="00A75E4E"/>
    <w:rsid w:val="00A80ADB"/>
    <w:rsid w:val="00A87C9C"/>
    <w:rsid w:val="00A953F1"/>
    <w:rsid w:val="00AA3564"/>
    <w:rsid w:val="00AA5FEE"/>
    <w:rsid w:val="00AB4707"/>
    <w:rsid w:val="00AD3551"/>
    <w:rsid w:val="00AE0C9D"/>
    <w:rsid w:val="00AE1FE7"/>
    <w:rsid w:val="00AF35C4"/>
    <w:rsid w:val="00B00B32"/>
    <w:rsid w:val="00B231F0"/>
    <w:rsid w:val="00B71497"/>
    <w:rsid w:val="00BB0A00"/>
    <w:rsid w:val="00BB21BE"/>
    <w:rsid w:val="00BC2030"/>
    <w:rsid w:val="00BC52A2"/>
    <w:rsid w:val="00BD6F90"/>
    <w:rsid w:val="00BE76FB"/>
    <w:rsid w:val="00BF663E"/>
    <w:rsid w:val="00C02B3C"/>
    <w:rsid w:val="00C2085A"/>
    <w:rsid w:val="00C63F91"/>
    <w:rsid w:val="00C6778D"/>
    <w:rsid w:val="00C74AF9"/>
    <w:rsid w:val="00C85D86"/>
    <w:rsid w:val="00C91533"/>
    <w:rsid w:val="00CB712B"/>
    <w:rsid w:val="00CC0FFE"/>
    <w:rsid w:val="00CE3B09"/>
    <w:rsid w:val="00CF19F8"/>
    <w:rsid w:val="00D44C0E"/>
    <w:rsid w:val="00D80948"/>
    <w:rsid w:val="00DA0BD1"/>
    <w:rsid w:val="00DB4D4D"/>
    <w:rsid w:val="00DC20E1"/>
    <w:rsid w:val="00DD2CD1"/>
    <w:rsid w:val="00DD39E6"/>
    <w:rsid w:val="00DE52FA"/>
    <w:rsid w:val="00E0596C"/>
    <w:rsid w:val="00E07F89"/>
    <w:rsid w:val="00E32ACF"/>
    <w:rsid w:val="00E40F53"/>
    <w:rsid w:val="00E7344F"/>
    <w:rsid w:val="00E76C1C"/>
    <w:rsid w:val="00E76D1E"/>
    <w:rsid w:val="00E8163E"/>
    <w:rsid w:val="00E82D78"/>
    <w:rsid w:val="00E86886"/>
    <w:rsid w:val="00E97F0F"/>
    <w:rsid w:val="00EB32A7"/>
    <w:rsid w:val="00EB516F"/>
    <w:rsid w:val="00EE4737"/>
    <w:rsid w:val="00EF0426"/>
    <w:rsid w:val="00EF1F8C"/>
    <w:rsid w:val="00EF6ECD"/>
    <w:rsid w:val="00F06B66"/>
    <w:rsid w:val="00F67CB1"/>
    <w:rsid w:val="00F73B1E"/>
    <w:rsid w:val="00FA3628"/>
    <w:rsid w:val="00FA7765"/>
    <w:rsid w:val="00FB5FCF"/>
    <w:rsid w:val="00FC1191"/>
    <w:rsid w:val="00FC5357"/>
    <w:rsid w:val="00FE18DC"/>
    <w:rsid w:val="00FE7DC4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295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1D6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PM6W3YlBR_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uchikagupta82/RFM_Analysis_K_meansClustering/blob/main/ClusteringProject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ruchika-gupta-47baa5217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rugupta.dorik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ruchikagupta82/ImpactOfCovidOnStudents/blob/main/CovidImpact_DataExploration_Excel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upta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56FAC6419C44179D0CE37798583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8C8D4-EFFB-4A17-A30C-8F5813F989BF}"/>
      </w:docPartPr>
      <w:docPartBody>
        <w:p w:rsidR="00147F21" w:rsidRDefault="00147F21">
          <w:pPr>
            <w:pStyle w:val="5D56FAC6419C44179D0CE37798583E14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  <w:docPart>
      <w:docPartPr>
        <w:name w:val="817DCD33A6ED433C85AD836197040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84C8C-4564-461D-AA62-D6FA94EFD9DD}"/>
      </w:docPartPr>
      <w:docPartBody>
        <w:p w:rsidR="00147F21" w:rsidRDefault="00147F21" w:rsidP="00147F21">
          <w:pPr>
            <w:pStyle w:val="817DCD33A6ED433C85AD836197040AFA"/>
          </w:pPr>
          <w:r>
            <w:t>Education</w:t>
          </w:r>
        </w:p>
      </w:docPartBody>
    </w:docPart>
    <w:docPart>
      <w:docPartPr>
        <w:name w:val="544DEF82E1F941E984A5EC4A75FE2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B7B81-A823-42F1-9E4E-FD6C10FEACC7}"/>
      </w:docPartPr>
      <w:docPartBody>
        <w:p w:rsidR="00000000" w:rsidRDefault="00E8390D" w:rsidP="00E8390D">
          <w:pPr>
            <w:pStyle w:val="544DEF82E1F941E984A5EC4A75FE2553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21"/>
    <w:rsid w:val="00147F21"/>
    <w:rsid w:val="001D426E"/>
    <w:rsid w:val="002D79A8"/>
    <w:rsid w:val="00345691"/>
    <w:rsid w:val="0047439B"/>
    <w:rsid w:val="004E4C1A"/>
    <w:rsid w:val="00572DAF"/>
    <w:rsid w:val="008C3E58"/>
    <w:rsid w:val="00951A78"/>
    <w:rsid w:val="00986F56"/>
    <w:rsid w:val="00A1775E"/>
    <w:rsid w:val="00DB696F"/>
    <w:rsid w:val="00DC3153"/>
    <w:rsid w:val="00E8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56FAC6419C44179D0CE37798583E14">
    <w:name w:val="5D56FAC6419C44179D0CE37798583E14"/>
  </w:style>
  <w:style w:type="paragraph" w:customStyle="1" w:styleId="B9F6E1AE382D458DB16F3669442665D0">
    <w:name w:val="B9F6E1AE382D458DB16F3669442665D0"/>
  </w:style>
  <w:style w:type="paragraph" w:customStyle="1" w:styleId="817DCD33A6ED433C85AD836197040AFA">
    <w:name w:val="817DCD33A6ED433C85AD836197040AFA"/>
    <w:rsid w:val="00147F21"/>
  </w:style>
  <w:style w:type="paragraph" w:customStyle="1" w:styleId="544DEF82E1F941E984A5EC4A75FE2553">
    <w:name w:val="544DEF82E1F941E984A5EC4A75FE2553"/>
    <w:rsid w:val="00E8390D"/>
    <w:pPr>
      <w:spacing w:line="278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</Template>
  <TotalTime>0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2025-02-28T14:35:00Z</dcterms:created>
  <dcterms:modified xsi:type="dcterms:W3CDTF">2025-03-04T19:11:00Z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