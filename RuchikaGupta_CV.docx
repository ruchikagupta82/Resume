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BF7F6" w:themeColor="accent4" w:themeTint="33"/>
  <w:body>
    <w:p w14:paraId="167E8BB1" w14:textId="77777777" w:rsidR="00A06949" w:rsidRDefault="00A06949" w:rsidP="00A06949">
      <w:pPr>
        <w:pStyle w:val="ImagePlaceholder"/>
      </w:pPr>
      <w:r>
        <w:rPr>
          <w:noProof/>
          <w:lang w:val="en-AU" w:eastAsia="en-AU"/>
        </w:rPr>
        <mc:AlternateContent>
          <mc:Choice Requires="wps">
            <w:drawing>
              <wp:anchor distT="0" distB="0" distL="114300" distR="114300" simplePos="0" relativeHeight="251659264" behindDoc="1" locked="1" layoutInCell="1" allowOverlap="1" wp14:anchorId="6FC586F2" wp14:editId="1210BEED">
                <wp:simplePos x="0" y="0"/>
                <wp:positionH relativeFrom="page">
                  <wp:align>right</wp:align>
                </wp:positionH>
                <wp:positionV relativeFrom="paragraph">
                  <wp:posOffset>-571500</wp:posOffset>
                </wp:positionV>
                <wp:extent cx="7772400" cy="10052050"/>
                <wp:effectExtent l="0" t="0" r="0" b="6350"/>
                <wp:wrapNone/>
                <wp:docPr id="438733071"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10052050"/>
                        </a:xfrm>
                        <a:prstGeom prst="rect">
                          <a:avLst/>
                        </a:prstGeom>
                        <a:solidFill>
                          <a:schemeClr val="accent5">
                            <a:lumMod val="20000"/>
                            <a:lumOff val="80000"/>
                            <a:alpha val="3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B89933" id="Rectangle 1" o:spid="_x0000_s1026" alt="&quot;&quot;" style="position:absolute;margin-left:560.8pt;margin-top:-45pt;width:612pt;height:791.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" fillcolor="#dcf1e7 [664]" stroked="f" strokeweight="1pt">
                <v:fill opacity="19789f"/>
                <w10:wrap anchorx="page"/>
                <w10:anchorlock/>
              </v:rect>
            </w:pict>
          </mc:Fallback>
        </mc:AlternateContent>
      </w:r>
    </w:p>
    <w:p w14:paraId="0FC1CD4F" w14:textId="6F8C55A9" w:rsidR="00195EF4" w:rsidRDefault="001D620E" w:rsidP="006C7B3E">
      <w:pPr>
        <w:pStyle w:val="Title"/>
      </w:pPr>
      <w:r>
        <w:t>Ruchika Gupta</w:t>
      </w:r>
    </w:p>
    <w:tbl>
      <w:tblPr>
        <w:tblW w:w="0" w:type="auto"/>
        <w:tblCellMar>
          <w:left w:w="0" w:type="dxa"/>
          <w:right w:w="0" w:type="dxa"/>
        </w:tblCellMar>
        <w:tblLook w:val="0600" w:firstRow="0" w:lastRow="0" w:firstColumn="0" w:lastColumn="0" w:noHBand="1" w:noVBand="1"/>
      </w:tblPr>
      <w:tblGrid>
        <w:gridCol w:w="5040"/>
        <w:gridCol w:w="5040"/>
      </w:tblGrid>
      <w:tr w:rsidR="002D6F34" w14:paraId="2B5ABD45" w14:textId="77777777" w:rsidTr="0010570D">
        <w:tc>
          <w:tcPr>
            <w:tcW w:w="10080" w:type="dxa"/>
            <w:gridSpan w:val="2"/>
          </w:tcPr>
          <w:p w14:paraId="677A1AF4" w14:textId="3FDA24FA" w:rsidR="00A60F34" w:rsidRDefault="0064623D" w:rsidP="00CF19F8">
            <w:pPr>
              <w:pStyle w:val="Subtitle"/>
              <w:spacing w:line="360" w:lineRule="auto"/>
            </w:pPr>
            <w:r>
              <w:t xml:space="preserve">Oakville | </w:t>
            </w:r>
            <w:r w:rsidR="001D620E">
              <w:t>Ontario</w:t>
            </w:r>
            <w:r w:rsidR="00304FD1">
              <w:t xml:space="preserve"> </w:t>
            </w:r>
            <w:r w:rsidR="002D6F34" w:rsidRPr="00195EF4">
              <w:t xml:space="preserve">| </w:t>
            </w:r>
            <w:r w:rsidR="001D620E">
              <w:t>(705)-9</w:t>
            </w:r>
            <w:r w:rsidR="000720F3">
              <w:t>7</w:t>
            </w:r>
            <w:r w:rsidR="001D620E">
              <w:t>5-0558</w:t>
            </w:r>
            <w:r w:rsidR="002D6F34" w:rsidRPr="00195EF4">
              <w:t xml:space="preserve"> | </w:t>
            </w:r>
            <w:r w:rsidR="001D620E" w:rsidRPr="001D620E">
              <w:t>rugupta82@gmail.com</w:t>
            </w:r>
            <w:r w:rsidR="00304FD1">
              <w:t xml:space="preserve"> </w:t>
            </w:r>
          </w:p>
          <w:p w14:paraId="7F8BC70C" w14:textId="77777777" w:rsidR="00DB4D4D" w:rsidRDefault="00A60F34" w:rsidP="00CF19F8">
            <w:pPr>
              <w:pStyle w:val="Subtitle"/>
              <w:spacing w:line="360" w:lineRule="auto"/>
            </w:pPr>
            <w:r>
              <w:t>Portfolio:</w:t>
            </w:r>
            <w:r w:rsidR="002D6F34" w:rsidRPr="00195EF4">
              <w:t xml:space="preserve"> </w:t>
            </w:r>
            <w:hyperlink r:id="rId10" w:history="1">
              <w:r w:rsidR="001D620E" w:rsidRPr="00DE0284">
                <w:rPr>
                  <w:rStyle w:val="Hyperlink"/>
                </w:rPr>
                <w:t>https://ruchikaanalyticshub.dcms.site/</w:t>
              </w:r>
            </w:hyperlink>
            <w:r w:rsidR="001D620E">
              <w:t xml:space="preserve"> </w:t>
            </w:r>
          </w:p>
          <w:p w14:paraId="03F81B20" w14:textId="77777777" w:rsidR="00CF19F8" w:rsidRDefault="00DB4D4D" w:rsidP="00CF19F8">
            <w:pPr>
              <w:pStyle w:val="Subtitle"/>
              <w:spacing w:line="360" w:lineRule="auto"/>
            </w:pPr>
            <w:r>
              <w:t>LinkedIn:</w:t>
            </w:r>
            <w:r w:rsidR="00304FD1">
              <w:t xml:space="preserve"> </w:t>
            </w:r>
            <w:hyperlink r:id="rId11" w:history="1">
              <w:r w:rsidR="001D620E" w:rsidRPr="00DE0284">
                <w:rPr>
                  <w:rStyle w:val="Hyperlink"/>
                </w:rPr>
                <w:t>https://www.linkedin.com/in/ruchika-gupta-47baa5217/</w:t>
              </w:r>
            </w:hyperlink>
          </w:p>
          <w:p w14:paraId="012FE22A" w14:textId="75CF880F" w:rsidR="00304FD1" w:rsidRPr="00304FD1" w:rsidRDefault="00304FD1" w:rsidP="00EE4737">
            <w:pPr>
              <w:pStyle w:val="Subtitle"/>
            </w:pPr>
          </w:p>
          <w:p w14:paraId="2504270C" w14:textId="7AA7AA33" w:rsidR="002D6F34" w:rsidRDefault="00410EC9" w:rsidP="00304FD1">
            <w:r w:rsidRPr="00410EC9">
              <w:t>Experienced data professional with a strong foundation in education and a passion for translating complex data into actionable insights. Skilled in data visualization, ETL, data engineering, and business intelligence. Seeking opportunities to bridge the gap between data and decision-making.</w:t>
            </w:r>
          </w:p>
        </w:tc>
      </w:tr>
      <w:tr w:rsidR="0010570D" w14:paraId="6D31AA25" w14:textId="77777777" w:rsidTr="00E76C1C">
        <w:trPr>
          <w:trHeight w:val="331"/>
        </w:trPr>
        <w:tc>
          <w:tcPr>
            <w:tcW w:w="10080" w:type="dxa"/>
            <w:gridSpan w:val="2"/>
            <w:tcBorders>
              <w:bottom w:val="single" w:sz="24" w:space="0" w:color="53BB89" w:themeColor="accent5"/>
            </w:tcBorders>
          </w:tcPr>
          <w:p w14:paraId="531BD11A" w14:textId="77777777" w:rsidR="0010570D" w:rsidRDefault="0010570D" w:rsidP="0010570D"/>
        </w:tc>
      </w:tr>
      <w:tr w:rsidR="009257AF" w14:paraId="0E38839D" w14:textId="77777777" w:rsidTr="00E76C1C">
        <w:trPr>
          <w:trHeight w:val="331"/>
        </w:trPr>
        <w:tc>
          <w:tcPr>
            <w:tcW w:w="10080" w:type="dxa"/>
            <w:gridSpan w:val="2"/>
            <w:tcBorders>
              <w:bottom w:val="single" w:sz="24" w:space="0" w:color="53BB89" w:themeColor="accent5"/>
            </w:tcBorders>
          </w:tcPr>
          <w:p w14:paraId="7A684453" w14:textId="77777777" w:rsidR="009257AF" w:rsidRDefault="009257AF" w:rsidP="0010570D"/>
          <w:p w14:paraId="753682EE" w14:textId="77777777" w:rsidR="009257AF" w:rsidRDefault="009257AF" w:rsidP="009257AF">
            <w:pPr>
              <w:pStyle w:val="Heading1"/>
            </w:pPr>
            <w:r>
              <w:t>Projects</w:t>
            </w:r>
          </w:p>
          <w:p w14:paraId="34FE7049" w14:textId="4153D397" w:rsidR="009257AF" w:rsidRPr="00DC20E1" w:rsidRDefault="00DC20E1" w:rsidP="00A119F3">
            <w:pPr>
              <w:spacing w:line="276" w:lineRule="auto"/>
              <w:rPr>
                <w:b/>
                <w:bCs/>
              </w:rPr>
            </w:pPr>
            <w:r>
              <w:rPr>
                <w:b/>
                <w:bCs/>
              </w:rPr>
              <w:t xml:space="preserve">Title: </w:t>
            </w:r>
            <w:r w:rsidR="009257AF" w:rsidRPr="00DC20E1">
              <w:rPr>
                <w:b/>
                <w:bCs/>
                <w:sz w:val="24"/>
                <w:szCs w:val="24"/>
              </w:rPr>
              <w:t>Customer Segmentation using RFM Analysis and K-Means Clustering</w:t>
            </w:r>
          </w:p>
          <w:p w14:paraId="322182B4" w14:textId="34E92515" w:rsidR="00DC20E1" w:rsidRPr="00DC20E1" w:rsidRDefault="00DC20E1" w:rsidP="00A119F3">
            <w:pPr>
              <w:spacing w:line="276" w:lineRule="auto"/>
              <w:rPr>
                <w:b/>
                <w:bCs/>
              </w:rPr>
            </w:pPr>
            <w:r w:rsidRPr="00DC20E1">
              <w:rPr>
                <w:b/>
                <w:bCs/>
              </w:rPr>
              <w:t xml:space="preserve">Technology: </w:t>
            </w:r>
            <w:r>
              <w:t>Data Science, Data Mining, Data Analytics</w:t>
            </w:r>
          </w:p>
          <w:p w14:paraId="1C16E3D3" w14:textId="77777777" w:rsidR="009257AF" w:rsidRDefault="00DC20E1" w:rsidP="00A119F3">
            <w:pPr>
              <w:spacing w:line="276" w:lineRule="auto"/>
            </w:pPr>
            <w:r w:rsidRPr="00DC20E1">
              <w:rPr>
                <w:b/>
                <w:bCs/>
              </w:rPr>
              <w:t xml:space="preserve">Tools: </w:t>
            </w:r>
            <w:r>
              <w:t>Python, Excel, RapidMiner, Tableau</w:t>
            </w:r>
          </w:p>
          <w:p w14:paraId="26F68BBB" w14:textId="77777777" w:rsidR="00C85D86" w:rsidRDefault="00C85D86" w:rsidP="00DC20E1">
            <w:pPr>
              <w:rPr>
                <w:b/>
              </w:rPr>
            </w:pPr>
            <w:r>
              <w:rPr>
                <w:b/>
              </w:rPr>
              <w:t xml:space="preserve">Methodology: </w:t>
            </w:r>
          </w:p>
          <w:p w14:paraId="6C5D64A1" w14:textId="666CBDA1" w:rsidR="00C85D86" w:rsidRPr="00C85D86" w:rsidRDefault="00C85D86" w:rsidP="00C85D86">
            <w:pPr>
              <w:pStyle w:val="ListParagraph"/>
              <w:numPr>
                <w:ilvl w:val="0"/>
                <w:numId w:val="18"/>
              </w:numPr>
              <w:ind w:left="357" w:hanging="357"/>
            </w:pPr>
            <w:r w:rsidRPr="00C85D86">
              <w:t>Cleaned and preprocessed customer transaction data</w:t>
            </w:r>
            <w:r w:rsidR="002E2D74">
              <w:t xml:space="preserve"> using NumPy and Pandas.</w:t>
            </w:r>
          </w:p>
          <w:p w14:paraId="55EA7510" w14:textId="2C99A116" w:rsidR="00C85D86" w:rsidRPr="00C85D86" w:rsidRDefault="00C85D86" w:rsidP="00C85D86">
            <w:pPr>
              <w:pStyle w:val="ListParagraph"/>
              <w:numPr>
                <w:ilvl w:val="0"/>
                <w:numId w:val="18"/>
              </w:numPr>
              <w:ind w:left="357" w:hanging="357"/>
            </w:pPr>
            <w:r w:rsidRPr="00C85D86">
              <w:t>Applied RFM (Recency, Frequency, Monetary) analysis to categorize customers</w:t>
            </w:r>
            <w:r w:rsidR="00C63F91">
              <w:t xml:space="preserve"> using Python</w:t>
            </w:r>
            <w:r w:rsidRPr="00C85D86">
              <w:t>.</w:t>
            </w:r>
          </w:p>
          <w:p w14:paraId="1E99DB54" w14:textId="77777777" w:rsidR="00C85D86" w:rsidRPr="00C85D86" w:rsidRDefault="00C85D86" w:rsidP="00C85D86">
            <w:pPr>
              <w:pStyle w:val="ListParagraph"/>
              <w:numPr>
                <w:ilvl w:val="0"/>
                <w:numId w:val="18"/>
              </w:numPr>
              <w:ind w:left="357" w:hanging="357"/>
            </w:pPr>
            <w:r w:rsidRPr="00C85D86">
              <w:t>Utilized K-Means clustering in RapidMiner for further segmentation.</w:t>
            </w:r>
          </w:p>
          <w:p w14:paraId="1481FED1" w14:textId="568E40FA" w:rsidR="00455B52" w:rsidRPr="00455B52" w:rsidRDefault="00C85D86" w:rsidP="00455B52">
            <w:pPr>
              <w:pStyle w:val="ListParagraph"/>
              <w:numPr>
                <w:ilvl w:val="0"/>
                <w:numId w:val="18"/>
              </w:numPr>
              <w:ind w:left="357" w:hanging="357"/>
              <w:contextualSpacing w:val="0"/>
              <w:rPr>
                <w:b/>
                <w:bCs/>
              </w:rPr>
            </w:pPr>
            <w:r w:rsidRPr="00C85D86">
              <w:t>Visualized the results using Tableau for meaningful interpretation.</w:t>
            </w:r>
          </w:p>
          <w:p w14:paraId="54180ADD" w14:textId="0B37478F" w:rsidR="00A119F3" w:rsidRDefault="00455B52" w:rsidP="00A119F3">
            <w:pPr>
              <w:rPr>
                <w:b/>
                <w:bCs/>
              </w:rPr>
            </w:pPr>
            <w:r>
              <w:rPr>
                <w:b/>
                <w:bCs/>
              </w:rPr>
              <w:t xml:space="preserve">Project Link: </w:t>
            </w:r>
            <w:hyperlink r:id="rId12" w:history="1">
              <w:r w:rsidRPr="00455B52">
                <w:rPr>
                  <w:rStyle w:val="Hyperlink"/>
                  <w:b/>
                  <w:bCs/>
                </w:rPr>
                <w:t>https://github.com/ruchikagupta82/RFM_Analysis_K_meansClustering/blob/main/ClusteringProject.pdf</w:t>
              </w:r>
            </w:hyperlink>
          </w:p>
          <w:p w14:paraId="0C3DB3A0" w14:textId="77777777" w:rsidR="00A119F3" w:rsidRDefault="00A119F3" w:rsidP="00A119F3">
            <w:pPr>
              <w:rPr>
                <w:b/>
                <w:bCs/>
              </w:rPr>
            </w:pPr>
          </w:p>
          <w:p w14:paraId="3620B49A" w14:textId="1C7D3F15" w:rsidR="00A119F3" w:rsidRPr="00DC20E1" w:rsidRDefault="00A119F3" w:rsidP="00A119F3">
            <w:pPr>
              <w:spacing w:line="276" w:lineRule="auto"/>
              <w:rPr>
                <w:b/>
                <w:bCs/>
              </w:rPr>
            </w:pPr>
            <w:r>
              <w:rPr>
                <w:b/>
                <w:bCs/>
              </w:rPr>
              <w:t xml:space="preserve">Title: </w:t>
            </w:r>
            <w:r>
              <w:rPr>
                <w:b/>
                <w:bCs/>
                <w:sz w:val="24"/>
                <w:szCs w:val="24"/>
              </w:rPr>
              <w:t xml:space="preserve">Data Integration and Visualization </w:t>
            </w:r>
          </w:p>
          <w:p w14:paraId="1FBD499F" w14:textId="55C73ED4" w:rsidR="00A119F3" w:rsidRPr="00DC20E1" w:rsidRDefault="00A119F3" w:rsidP="00A119F3">
            <w:pPr>
              <w:spacing w:line="276" w:lineRule="auto"/>
              <w:rPr>
                <w:b/>
                <w:bCs/>
              </w:rPr>
            </w:pPr>
            <w:r w:rsidRPr="00DC20E1">
              <w:rPr>
                <w:b/>
                <w:bCs/>
              </w:rPr>
              <w:t xml:space="preserve">Technology: </w:t>
            </w:r>
            <w:r>
              <w:t>Data Analytics</w:t>
            </w:r>
            <w:r w:rsidR="008F2E1F">
              <w:t>, Business Intelligence</w:t>
            </w:r>
          </w:p>
          <w:p w14:paraId="3BBE0BCA" w14:textId="642BE19D" w:rsidR="00A119F3" w:rsidRDefault="00A119F3" w:rsidP="00A119F3">
            <w:pPr>
              <w:spacing w:line="276" w:lineRule="auto"/>
            </w:pPr>
            <w:r w:rsidRPr="00DC20E1">
              <w:rPr>
                <w:b/>
                <w:bCs/>
              </w:rPr>
              <w:t xml:space="preserve">Tools: </w:t>
            </w:r>
            <w:r w:rsidR="00FE7DC4">
              <w:t xml:space="preserve">Talend Open Studio, MS SQL Server, MS </w:t>
            </w:r>
            <w:proofErr w:type="spellStart"/>
            <w:r w:rsidR="00FE7DC4">
              <w:t>PowerBI</w:t>
            </w:r>
            <w:proofErr w:type="spellEnd"/>
          </w:p>
          <w:p w14:paraId="04D7129D" w14:textId="77777777" w:rsidR="00A119F3" w:rsidRDefault="00A119F3" w:rsidP="00890102">
            <w:pPr>
              <w:spacing w:line="276" w:lineRule="auto"/>
              <w:rPr>
                <w:b/>
              </w:rPr>
            </w:pPr>
            <w:r>
              <w:rPr>
                <w:b/>
              </w:rPr>
              <w:t xml:space="preserve">Methodology: </w:t>
            </w:r>
          </w:p>
          <w:p w14:paraId="27478B3A" w14:textId="77777777" w:rsidR="00BF663E" w:rsidRDefault="00BF663E" w:rsidP="00BF663E">
            <w:pPr>
              <w:pStyle w:val="ListParagraph"/>
              <w:numPr>
                <w:ilvl w:val="0"/>
                <w:numId w:val="19"/>
              </w:numPr>
              <w:ind w:left="357" w:hanging="357"/>
              <w:contextualSpacing w:val="0"/>
            </w:pPr>
            <w:r w:rsidRPr="00BF663E">
              <w:rPr>
                <w:b/>
                <w:bCs/>
              </w:rPr>
              <w:t>Data Integration:</w:t>
            </w:r>
            <w:r>
              <w:t xml:space="preserve"> Used Talend Open Studio to integrate sales and customer data from multiple sources. Cleaned and transformed data for quality and consistency. Created SQL tables: </w:t>
            </w:r>
            <w:proofErr w:type="spellStart"/>
            <w:r>
              <w:t>DimCustomer</w:t>
            </w:r>
            <w:proofErr w:type="spellEnd"/>
            <w:r>
              <w:t xml:space="preserve">, </w:t>
            </w:r>
            <w:proofErr w:type="spellStart"/>
            <w:r>
              <w:t>DimProduct</w:t>
            </w:r>
            <w:proofErr w:type="spellEnd"/>
            <w:r>
              <w:t xml:space="preserve">, and </w:t>
            </w:r>
            <w:proofErr w:type="spellStart"/>
            <w:r>
              <w:t>FactSales</w:t>
            </w:r>
            <w:proofErr w:type="spellEnd"/>
            <w:r>
              <w:t>.</w:t>
            </w:r>
          </w:p>
          <w:p w14:paraId="7EB4E4AB" w14:textId="77777777" w:rsidR="00BF663E" w:rsidRDefault="00BF663E" w:rsidP="00BF663E">
            <w:pPr>
              <w:pStyle w:val="ListParagraph"/>
              <w:numPr>
                <w:ilvl w:val="0"/>
                <w:numId w:val="19"/>
              </w:numPr>
              <w:ind w:left="357" w:hanging="357"/>
              <w:contextualSpacing w:val="0"/>
            </w:pPr>
            <w:r w:rsidRPr="00BF663E">
              <w:rPr>
                <w:b/>
                <w:bCs/>
              </w:rPr>
              <w:t>SQL Manipulation:</w:t>
            </w:r>
            <w:r>
              <w:t xml:space="preserve"> Developed SQL queries and stored procedures to extract and analyze specific data points, such as customer sales, yearly sales sums, top customers and products, average spending by occupation, and product margin analysis.</w:t>
            </w:r>
          </w:p>
          <w:p w14:paraId="49F1B66D" w14:textId="7CB56197" w:rsidR="00A119F3" w:rsidRPr="00C85D86" w:rsidRDefault="00BF663E" w:rsidP="00BF663E">
            <w:pPr>
              <w:pStyle w:val="ListParagraph"/>
              <w:numPr>
                <w:ilvl w:val="0"/>
                <w:numId w:val="19"/>
              </w:numPr>
              <w:ind w:left="357" w:hanging="357"/>
              <w:contextualSpacing w:val="0"/>
            </w:pPr>
            <w:r w:rsidRPr="00BF663E">
              <w:rPr>
                <w:b/>
                <w:bCs/>
              </w:rPr>
              <w:t>Data Visualization:</w:t>
            </w:r>
            <w:r>
              <w:t xml:space="preserve"> Imported the integrated data and stored procedures into Power BI. Created an interactive dashboard with at least three visualizations, a year filter, and aggregate value cards</w:t>
            </w:r>
          </w:p>
          <w:p w14:paraId="38307407" w14:textId="550897E8" w:rsidR="00A119F3" w:rsidRDefault="00455B52" w:rsidP="00A119F3">
            <w:pPr>
              <w:rPr>
                <w:b/>
                <w:bCs/>
              </w:rPr>
            </w:pPr>
            <w:r>
              <w:rPr>
                <w:b/>
                <w:bCs/>
              </w:rPr>
              <w:t xml:space="preserve">Project Link: </w:t>
            </w:r>
            <w:hyperlink r:id="rId13" w:history="1">
              <w:r w:rsidRPr="00455B52">
                <w:rPr>
                  <w:rStyle w:val="Hyperlink"/>
                  <w:b/>
                  <w:bCs/>
                </w:rPr>
                <w:t>https://youtu.be/PM6W3YlBR_U</w:t>
              </w:r>
            </w:hyperlink>
          </w:p>
          <w:p w14:paraId="02220B8C" w14:textId="77777777" w:rsidR="0044628B" w:rsidRDefault="0044628B" w:rsidP="0044628B">
            <w:pPr>
              <w:spacing w:line="276" w:lineRule="auto"/>
              <w:rPr>
                <w:b/>
                <w:bCs/>
              </w:rPr>
            </w:pPr>
          </w:p>
          <w:p w14:paraId="14015AF8" w14:textId="1144C5AD" w:rsidR="0044628B" w:rsidRPr="00DC20E1" w:rsidRDefault="0044628B" w:rsidP="0044628B">
            <w:pPr>
              <w:spacing w:line="276" w:lineRule="auto"/>
              <w:rPr>
                <w:b/>
                <w:bCs/>
              </w:rPr>
            </w:pPr>
            <w:r>
              <w:rPr>
                <w:b/>
                <w:bCs/>
              </w:rPr>
              <w:t xml:space="preserve">Title: </w:t>
            </w:r>
            <w:r>
              <w:rPr>
                <w:b/>
                <w:bCs/>
                <w:sz w:val="24"/>
                <w:szCs w:val="24"/>
              </w:rPr>
              <w:t xml:space="preserve">EDA on </w:t>
            </w:r>
            <w:r w:rsidRPr="0044628B">
              <w:rPr>
                <w:b/>
                <w:bCs/>
                <w:sz w:val="24"/>
                <w:szCs w:val="24"/>
              </w:rPr>
              <w:t>Impact of COVID-19 on Students</w:t>
            </w:r>
            <w:r>
              <w:rPr>
                <w:b/>
                <w:bCs/>
                <w:sz w:val="24"/>
                <w:szCs w:val="24"/>
              </w:rPr>
              <w:t xml:space="preserve"> </w:t>
            </w:r>
          </w:p>
          <w:p w14:paraId="130B8F46" w14:textId="23985C85" w:rsidR="0044628B" w:rsidRPr="00DC20E1" w:rsidRDefault="0044628B" w:rsidP="0044628B">
            <w:pPr>
              <w:spacing w:line="276" w:lineRule="auto"/>
              <w:rPr>
                <w:b/>
                <w:bCs/>
              </w:rPr>
            </w:pPr>
            <w:r w:rsidRPr="00DC20E1">
              <w:rPr>
                <w:b/>
                <w:bCs/>
              </w:rPr>
              <w:t xml:space="preserve">Technology: </w:t>
            </w:r>
            <w:r>
              <w:t>Data Analytics, Statical Analysis</w:t>
            </w:r>
          </w:p>
          <w:p w14:paraId="3D84263B" w14:textId="6F55FF17" w:rsidR="0044628B" w:rsidRDefault="0044628B" w:rsidP="0044628B">
            <w:pPr>
              <w:spacing w:line="276" w:lineRule="auto"/>
            </w:pPr>
            <w:r w:rsidRPr="00DC20E1">
              <w:rPr>
                <w:b/>
                <w:bCs/>
              </w:rPr>
              <w:t xml:space="preserve">Tools: </w:t>
            </w:r>
            <w:r>
              <w:t>Microsoft Excel</w:t>
            </w:r>
          </w:p>
          <w:p w14:paraId="2708732B" w14:textId="2624DDE5" w:rsidR="0044628B" w:rsidRPr="00144E44" w:rsidRDefault="0044628B" w:rsidP="00144E44">
            <w:pPr>
              <w:spacing w:line="276" w:lineRule="auto"/>
              <w:rPr>
                <w:b/>
              </w:rPr>
            </w:pPr>
            <w:r>
              <w:rPr>
                <w:b/>
              </w:rPr>
              <w:t xml:space="preserve">Methodology: </w:t>
            </w:r>
          </w:p>
          <w:p w14:paraId="0A36FD8F" w14:textId="77777777" w:rsidR="0044628B" w:rsidRDefault="0044628B" w:rsidP="0044628B">
            <w:pPr>
              <w:pStyle w:val="ListParagraph"/>
              <w:numPr>
                <w:ilvl w:val="0"/>
                <w:numId w:val="20"/>
              </w:numPr>
              <w:ind w:left="357" w:hanging="357"/>
              <w:contextualSpacing w:val="0"/>
            </w:pPr>
            <w:r>
              <w:t>Utilized the F.I.N.E.R framework as an analytical guideline for the project.</w:t>
            </w:r>
          </w:p>
          <w:p w14:paraId="7AAA0E9E" w14:textId="77777777" w:rsidR="0044628B" w:rsidRDefault="0044628B" w:rsidP="0044628B">
            <w:pPr>
              <w:pStyle w:val="ListParagraph"/>
              <w:numPr>
                <w:ilvl w:val="0"/>
                <w:numId w:val="20"/>
              </w:numPr>
              <w:ind w:left="357" w:hanging="357"/>
              <w:contextualSpacing w:val="0"/>
            </w:pPr>
            <w:r>
              <w:t>Cleaned and processed data from Kaggle, covering 1182 students in the Delhi National Capital Region.</w:t>
            </w:r>
          </w:p>
          <w:p w14:paraId="68FFC206" w14:textId="77777777" w:rsidR="0044628B" w:rsidRDefault="0044628B" w:rsidP="0044628B">
            <w:pPr>
              <w:pStyle w:val="ListParagraph"/>
              <w:numPr>
                <w:ilvl w:val="0"/>
                <w:numId w:val="20"/>
              </w:numPr>
              <w:ind w:left="357" w:hanging="357"/>
              <w:contextualSpacing w:val="0"/>
            </w:pPr>
            <w:r>
              <w:t>Formulated research questions and developed hypotheses.</w:t>
            </w:r>
          </w:p>
          <w:p w14:paraId="36C35F7C" w14:textId="77777777" w:rsidR="0044628B" w:rsidRDefault="0044628B" w:rsidP="0044628B">
            <w:pPr>
              <w:pStyle w:val="ListParagraph"/>
              <w:numPr>
                <w:ilvl w:val="0"/>
                <w:numId w:val="20"/>
              </w:numPr>
              <w:ind w:left="357" w:hanging="357"/>
              <w:contextualSpacing w:val="0"/>
            </w:pPr>
            <w:r>
              <w:t>Performed univariate analysis and employed inferential techniques, including linear and logistic regression, to extract insights.</w:t>
            </w:r>
          </w:p>
          <w:p w14:paraId="0032E2D4" w14:textId="77777777" w:rsidR="0044628B" w:rsidRDefault="0044628B" w:rsidP="0044628B">
            <w:pPr>
              <w:pStyle w:val="ListParagraph"/>
              <w:numPr>
                <w:ilvl w:val="0"/>
                <w:numId w:val="20"/>
              </w:numPr>
              <w:ind w:left="357" w:hanging="357"/>
              <w:contextualSpacing w:val="0"/>
            </w:pPr>
            <w:r>
              <w:t>Executed hypothesis tests such as t-tests, ANOVA testing, chi-square tests, and odds ratio analysis.</w:t>
            </w:r>
          </w:p>
          <w:p w14:paraId="072ED9C8" w14:textId="673E2335" w:rsidR="00144E44" w:rsidRDefault="00873739" w:rsidP="0044628B">
            <w:pPr>
              <w:pStyle w:val="ListParagraph"/>
              <w:numPr>
                <w:ilvl w:val="0"/>
                <w:numId w:val="20"/>
              </w:numPr>
              <w:ind w:left="357" w:hanging="357"/>
              <w:contextualSpacing w:val="0"/>
            </w:pPr>
            <w:r>
              <w:t>Performed Linear Regression analysis on significant factors.</w:t>
            </w:r>
          </w:p>
          <w:p w14:paraId="0F5362AB" w14:textId="77777777" w:rsidR="0044628B" w:rsidRDefault="0044628B" w:rsidP="0044628B">
            <w:pPr>
              <w:pStyle w:val="ListParagraph"/>
              <w:numPr>
                <w:ilvl w:val="0"/>
                <w:numId w:val="20"/>
              </w:numPr>
              <w:ind w:left="357" w:hanging="357"/>
              <w:contextualSpacing w:val="0"/>
            </w:pPr>
            <w:r>
              <w:t>Managed the project's timeline and reported findings in a structured manner.</w:t>
            </w:r>
          </w:p>
          <w:p w14:paraId="0B7D0BEF" w14:textId="40E1ACEA" w:rsidR="00E8163E" w:rsidRPr="00E8163E" w:rsidRDefault="00E8163E" w:rsidP="00E8163E">
            <w:pPr>
              <w:rPr>
                <w:b/>
                <w:bCs/>
              </w:rPr>
            </w:pPr>
            <w:r>
              <w:rPr>
                <w:b/>
                <w:bCs/>
              </w:rPr>
              <w:t xml:space="preserve">Project Link: </w:t>
            </w:r>
            <w:hyperlink r:id="rId14" w:history="1">
              <w:r w:rsidRPr="00E8163E">
                <w:rPr>
                  <w:rStyle w:val="Hyperlink"/>
                  <w:b/>
                  <w:bCs/>
                  <w:sz w:val="18"/>
                  <w:szCs w:val="18"/>
                </w:rPr>
                <w:t>https://github.com/ruchikagupta82/ImpactOfCovidOnStudents/blob/main/CovidImpact_DataExploration_Excel.pdf</w:t>
              </w:r>
            </w:hyperlink>
          </w:p>
          <w:p w14:paraId="23BC69EE" w14:textId="3B349D22" w:rsidR="0044628B" w:rsidRPr="0044628B" w:rsidRDefault="0044628B" w:rsidP="0044628B"/>
        </w:tc>
      </w:tr>
      <w:tr w:rsidR="0010570D" w14:paraId="6E5A28E9" w14:textId="77777777" w:rsidTr="00E76C1C">
        <w:trPr>
          <w:trHeight w:val="331"/>
        </w:trPr>
        <w:tc>
          <w:tcPr>
            <w:tcW w:w="10080" w:type="dxa"/>
            <w:gridSpan w:val="2"/>
            <w:tcBorders>
              <w:top w:val="single" w:sz="24" w:space="0" w:color="53BB89" w:themeColor="accent5"/>
            </w:tcBorders>
          </w:tcPr>
          <w:p w14:paraId="66A1F5A8" w14:textId="77777777" w:rsidR="0010570D" w:rsidRDefault="0010570D" w:rsidP="0010570D"/>
        </w:tc>
      </w:tr>
      <w:tr w:rsidR="0010570D" w14:paraId="7B18063F" w14:textId="77777777" w:rsidTr="00304FD1">
        <w:trPr>
          <w:trHeight w:val="4860"/>
        </w:trPr>
        <w:tc>
          <w:tcPr>
            <w:tcW w:w="10080" w:type="dxa"/>
            <w:gridSpan w:val="2"/>
          </w:tcPr>
          <w:p w14:paraId="13E06EA7" w14:textId="77777777" w:rsidR="0010570D" w:rsidRDefault="00000000" w:rsidP="0010570D">
            <w:pPr>
              <w:pStyle w:val="Heading1"/>
            </w:pPr>
            <w:sdt>
              <w:sdtPr>
                <w:id w:val="-1163239098"/>
                <w:placeholder>
                  <w:docPart w:val="5D56FAC6419C44179D0CE37798583E14"/>
                </w:placeholder>
                <w:temporary/>
                <w:showingPlcHdr/>
                <w15:appearance w15:val="hidden"/>
              </w:sdtPr>
              <w:sdtContent>
                <w:r w:rsidR="00304FD1" w:rsidRPr="00FA7765">
                  <w:t>Experi</w:t>
                </w:r>
                <w:r w:rsidR="004318EF">
                  <w:t>E</w:t>
                </w:r>
                <w:r w:rsidR="00304FD1" w:rsidRPr="00FA7765">
                  <w:t>nce</w:t>
                </w:r>
              </w:sdtContent>
            </w:sdt>
          </w:p>
          <w:p w14:paraId="2401C7D3" w14:textId="14908670" w:rsidR="0010570D" w:rsidRPr="00AA3564" w:rsidRDefault="0083406B" w:rsidP="007A5431">
            <w:pPr>
              <w:pStyle w:val="Heading2"/>
              <w:rPr>
                <w:rFonts w:ascii="Calibri" w:hAnsi="Calibri"/>
                <w:caps/>
              </w:rPr>
            </w:pPr>
            <w:r w:rsidRPr="0083406B">
              <w:t xml:space="preserve">Reporting </w:t>
            </w:r>
            <w:r w:rsidR="001840E4">
              <w:t>Analyst</w:t>
            </w:r>
            <w:r w:rsidR="006C611C">
              <w:t xml:space="preserve"> |</w:t>
            </w:r>
            <w:r w:rsidRPr="0083406B">
              <w:t xml:space="preserve"> RVK Foods and Entertainment</w:t>
            </w:r>
            <w:r w:rsidR="006C611C">
              <w:t xml:space="preserve"> | </w:t>
            </w:r>
            <w:r w:rsidR="00777EA8">
              <w:t>Noida, India</w:t>
            </w:r>
          </w:p>
          <w:p w14:paraId="735BA43E" w14:textId="6666CE1B" w:rsidR="0010570D" w:rsidRPr="00CE3B09" w:rsidRDefault="00B231F0" w:rsidP="000B6298">
            <w:pPr>
              <w:pStyle w:val="Heading3"/>
            </w:pPr>
            <w:r>
              <w:t xml:space="preserve">May </w:t>
            </w:r>
            <w:r w:rsidR="0083406B" w:rsidRPr="0083406B">
              <w:t xml:space="preserve">2022 </w:t>
            </w:r>
            <w:r w:rsidR="00F67CB1">
              <w:t>–</w:t>
            </w:r>
            <w:r w:rsidR="0083406B" w:rsidRPr="0083406B">
              <w:t xml:space="preserve"> </w:t>
            </w:r>
            <w:r w:rsidR="00F67CB1">
              <w:t xml:space="preserve">August </w:t>
            </w:r>
            <w:r w:rsidR="0083406B" w:rsidRPr="0083406B">
              <w:t>2023</w:t>
            </w:r>
          </w:p>
          <w:p w14:paraId="6C81626F" w14:textId="1B9ECEE3" w:rsidR="00117F6F" w:rsidRPr="00117F6F" w:rsidRDefault="00117F6F" w:rsidP="006850AB">
            <w:pPr>
              <w:pStyle w:val="ListParagraph"/>
              <w:numPr>
                <w:ilvl w:val="0"/>
                <w:numId w:val="11"/>
              </w:numPr>
              <w:spacing w:line="276" w:lineRule="auto"/>
              <w:ind w:left="357" w:hanging="357"/>
            </w:pPr>
            <w:r w:rsidRPr="00117F6F">
              <w:t>Designed and created visually appealing reports and dashboards using MS Excel, Power BI, and Tableau.</w:t>
            </w:r>
          </w:p>
          <w:p w14:paraId="15A95D78" w14:textId="77777777" w:rsidR="004A589C" w:rsidRDefault="004A589C" w:rsidP="006850AB">
            <w:pPr>
              <w:pStyle w:val="ListParagraph"/>
              <w:numPr>
                <w:ilvl w:val="0"/>
                <w:numId w:val="11"/>
              </w:numPr>
              <w:spacing w:line="276" w:lineRule="auto"/>
              <w:ind w:left="357" w:hanging="357"/>
            </w:pPr>
            <w:r>
              <w:t xml:space="preserve">Collaborated closely with business partners to gather and translate business requirements into effective BI solutions, with oversight from more experienced team members. </w:t>
            </w:r>
          </w:p>
          <w:p w14:paraId="1D737633" w14:textId="77777777" w:rsidR="004A589C" w:rsidRDefault="004A589C" w:rsidP="006850AB">
            <w:pPr>
              <w:pStyle w:val="ListParagraph"/>
              <w:numPr>
                <w:ilvl w:val="0"/>
                <w:numId w:val="11"/>
              </w:numPr>
              <w:spacing w:line="276" w:lineRule="auto"/>
              <w:ind w:left="357" w:hanging="357"/>
            </w:pPr>
            <w:r>
              <w:t>Maintained documentation for business policies and procedures, facilitating technology solution implementation.</w:t>
            </w:r>
          </w:p>
          <w:p w14:paraId="098EC060" w14:textId="77777777" w:rsidR="006850AB" w:rsidRDefault="006850AB" w:rsidP="006850AB">
            <w:pPr>
              <w:pStyle w:val="ListParagraph"/>
              <w:spacing w:line="240" w:lineRule="auto"/>
              <w:ind w:left="357"/>
            </w:pPr>
          </w:p>
          <w:p w14:paraId="7140B860" w14:textId="56AB61A4" w:rsidR="000B6298" w:rsidRDefault="00777EA8" w:rsidP="000B6298">
            <w:pPr>
              <w:pStyle w:val="Heading2"/>
            </w:pPr>
            <w:r w:rsidRPr="00777EA8">
              <w:t>Technical Specialist</w:t>
            </w:r>
            <w:r>
              <w:t xml:space="preserve"> |</w:t>
            </w:r>
            <w:r w:rsidRPr="00777EA8">
              <w:t xml:space="preserve"> HCL Technologies</w:t>
            </w:r>
            <w:r>
              <w:t xml:space="preserve"> | Noida, India</w:t>
            </w:r>
            <w:r w:rsidRPr="00777EA8">
              <w:t xml:space="preserve"> </w:t>
            </w:r>
          </w:p>
          <w:p w14:paraId="5AEE3395" w14:textId="038D30DC" w:rsidR="000B6298" w:rsidRPr="000B6298" w:rsidRDefault="00F67CB1" w:rsidP="000B6298">
            <w:pPr>
              <w:pStyle w:val="Heading3"/>
            </w:pPr>
            <w:r>
              <w:t xml:space="preserve">December </w:t>
            </w:r>
            <w:r w:rsidR="00777EA8" w:rsidRPr="00777EA8">
              <w:t xml:space="preserve">2021 </w:t>
            </w:r>
            <w:r>
              <w:t>–</w:t>
            </w:r>
            <w:r w:rsidR="00777EA8" w:rsidRPr="00777EA8">
              <w:t xml:space="preserve"> </w:t>
            </w:r>
            <w:r>
              <w:t xml:space="preserve">April </w:t>
            </w:r>
            <w:r w:rsidR="00777EA8" w:rsidRPr="00777EA8">
              <w:t>2022</w:t>
            </w:r>
            <w:r w:rsidR="000B6298">
              <w:rPr>
                <w:caps/>
                <w:color w:val="002748" w:themeColor="accent6" w:themeShade="80"/>
              </w:rPr>
              <w:t xml:space="preserve"> </w:t>
            </w:r>
          </w:p>
          <w:p w14:paraId="2B18C60A" w14:textId="7C4ABD64" w:rsidR="00BE76FB" w:rsidRDefault="00BE76FB" w:rsidP="006850AB">
            <w:pPr>
              <w:pStyle w:val="ListParagraph"/>
              <w:numPr>
                <w:ilvl w:val="0"/>
                <w:numId w:val="14"/>
              </w:numPr>
              <w:spacing w:line="276" w:lineRule="auto"/>
              <w:ind w:left="357" w:hanging="357"/>
            </w:pPr>
            <w:r>
              <w:t>Developed ServiceNow solutions to streamline IT processes and enhance user experience.</w:t>
            </w:r>
          </w:p>
          <w:p w14:paraId="70723CC1" w14:textId="49B58239" w:rsidR="00BE76FB" w:rsidRDefault="00BE76FB" w:rsidP="006850AB">
            <w:pPr>
              <w:pStyle w:val="ListParagraph"/>
              <w:numPr>
                <w:ilvl w:val="0"/>
                <w:numId w:val="14"/>
              </w:numPr>
              <w:spacing w:line="276" w:lineRule="auto"/>
              <w:ind w:left="357" w:hanging="357"/>
            </w:pPr>
            <w:r>
              <w:t xml:space="preserve">Utilized Java programming for automating </w:t>
            </w:r>
            <w:r w:rsidR="00574D20">
              <w:t>incidents</w:t>
            </w:r>
            <w:r>
              <w:t xml:space="preserve"> and ticket</w:t>
            </w:r>
            <w:r w:rsidR="00574D20">
              <w:t>s</w:t>
            </w:r>
            <w:r>
              <w:t xml:space="preserve"> allocation processes.</w:t>
            </w:r>
          </w:p>
          <w:p w14:paraId="6991B11F" w14:textId="05283EDD" w:rsidR="00BE76FB" w:rsidRDefault="00BE76FB" w:rsidP="006850AB">
            <w:pPr>
              <w:pStyle w:val="ListParagraph"/>
              <w:numPr>
                <w:ilvl w:val="0"/>
                <w:numId w:val="14"/>
              </w:numPr>
              <w:spacing w:line="276" w:lineRule="auto"/>
              <w:ind w:left="357" w:hanging="357"/>
            </w:pPr>
            <w:r>
              <w:t>Led business process implementation and identified use cases for testing and gap analysis.</w:t>
            </w:r>
          </w:p>
          <w:p w14:paraId="00EC3663" w14:textId="0EED7BDD" w:rsidR="007A5431" w:rsidRDefault="00BE76FB" w:rsidP="006850AB">
            <w:pPr>
              <w:pStyle w:val="ListParagraph"/>
              <w:numPr>
                <w:ilvl w:val="0"/>
                <w:numId w:val="14"/>
              </w:numPr>
              <w:spacing w:line="276" w:lineRule="auto"/>
              <w:ind w:left="357" w:hanging="357"/>
            </w:pPr>
            <w:r>
              <w:t>Provided recommendations for problem resolution and facilitated end-user training for smooth transitions.</w:t>
            </w:r>
          </w:p>
          <w:p w14:paraId="1B8EC8F3" w14:textId="77777777" w:rsidR="006850AB" w:rsidRDefault="006850AB" w:rsidP="006850AB">
            <w:pPr>
              <w:pStyle w:val="ListParagraph"/>
              <w:spacing w:line="240" w:lineRule="auto"/>
              <w:ind w:left="357"/>
            </w:pPr>
          </w:p>
          <w:p w14:paraId="00EF18C2" w14:textId="42E9097D" w:rsidR="000B6298" w:rsidRPr="000B6298" w:rsidRDefault="00762757" w:rsidP="000B6298">
            <w:pPr>
              <w:pStyle w:val="Heading2"/>
            </w:pPr>
            <w:r w:rsidRPr="00762757">
              <w:t>Business Intelligence Analyst</w:t>
            </w:r>
            <w:r>
              <w:t xml:space="preserve"> |</w:t>
            </w:r>
            <w:r w:rsidRPr="00762757">
              <w:t xml:space="preserve"> RVK Foods and Entertainment</w:t>
            </w:r>
            <w:r>
              <w:t xml:space="preserve"> |</w:t>
            </w:r>
            <w:r w:rsidR="004C6CF8">
              <w:t xml:space="preserve"> Noida, India</w:t>
            </w:r>
            <w:r w:rsidRPr="00762757">
              <w:t xml:space="preserve"> </w:t>
            </w:r>
          </w:p>
          <w:p w14:paraId="70F9E3F7" w14:textId="64BBAE5D" w:rsidR="00EB516F" w:rsidRDefault="00F67CB1" w:rsidP="00EB516F">
            <w:pPr>
              <w:pStyle w:val="Heading3"/>
            </w:pPr>
            <w:r>
              <w:t xml:space="preserve">May </w:t>
            </w:r>
            <w:r w:rsidR="004C6CF8" w:rsidRPr="00762757">
              <w:t xml:space="preserve">2019 </w:t>
            </w:r>
            <w:r w:rsidR="007350D0">
              <w:t>–</w:t>
            </w:r>
            <w:r w:rsidR="004C6CF8" w:rsidRPr="00762757">
              <w:t xml:space="preserve"> </w:t>
            </w:r>
            <w:r w:rsidR="007350D0">
              <w:t xml:space="preserve">November </w:t>
            </w:r>
            <w:r w:rsidR="004C6CF8" w:rsidRPr="00762757">
              <w:t>2021</w:t>
            </w:r>
            <w:r w:rsidR="000B6298">
              <w:rPr>
                <w:caps/>
                <w:color w:val="002748" w:themeColor="accent6" w:themeShade="80"/>
              </w:rPr>
              <w:t xml:space="preserve"> </w:t>
            </w:r>
          </w:p>
          <w:p w14:paraId="3DAB7144" w14:textId="77777777" w:rsidR="00EB516F" w:rsidRDefault="00EB516F" w:rsidP="006850AB">
            <w:pPr>
              <w:pStyle w:val="ListParagraph"/>
              <w:numPr>
                <w:ilvl w:val="0"/>
                <w:numId w:val="13"/>
              </w:numPr>
              <w:spacing w:line="276" w:lineRule="auto"/>
              <w:ind w:left="357" w:hanging="357"/>
            </w:pPr>
            <w:r>
              <w:t>Collaborated in creating and maintaining SQL Server databases, with a focus on optimizing queries for better performance, as part of the restaurant's data management efforts.</w:t>
            </w:r>
          </w:p>
          <w:p w14:paraId="75252553" w14:textId="77777777" w:rsidR="00EB516F" w:rsidRDefault="00EB516F" w:rsidP="006850AB">
            <w:pPr>
              <w:pStyle w:val="ListParagraph"/>
              <w:numPr>
                <w:ilvl w:val="0"/>
                <w:numId w:val="13"/>
              </w:numPr>
              <w:spacing w:line="276" w:lineRule="auto"/>
              <w:ind w:left="357" w:hanging="357"/>
            </w:pPr>
            <w:r>
              <w:t>Assisted in developing business cases, which included defining critical metrics and performance measures to support decision-making within the restaurant.</w:t>
            </w:r>
          </w:p>
          <w:p w14:paraId="2D15E960" w14:textId="77777777" w:rsidR="00EB516F" w:rsidRDefault="00EB516F" w:rsidP="006850AB">
            <w:pPr>
              <w:pStyle w:val="ListParagraph"/>
              <w:numPr>
                <w:ilvl w:val="0"/>
                <w:numId w:val="13"/>
              </w:numPr>
              <w:spacing w:line="276" w:lineRule="auto"/>
              <w:ind w:left="357" w:hanging="357"/>
            </w:pPr>
            <w:r>
              <w:t>Worked closely with cross-functional teams to gather business requirements and translate them into practical BI solutions tailored to the restaurant's operations.</w:t>
            </w:r>
          </w:p>
          <w:p w14:paraId="74DF642E" w14:textId="3CA6C40B" w:rsidR="0010570D" w:rsidRDefault="00EB516F" w:rsidP="006850AB">
            <w:pPr>
              <w:pStyle w:val="ListParagraph"/>
              <w:numPr>
                <w:ilvl w:val="0"/>
                <w:numId w:val="13"/>
              </w:numPr>
              <w:spacing w:line="276" w:lineRule="auto"/>
              <w:ind w:left="357" w:hanging="357"/>
            </w:pPr>
            <w:r>
              <w:t>Maintained expertise in the restaurant industry, actively contributing to ongoing improvements in business requirements and workflow processes to enhance the overall restaurant experience.</w:t>
            </w:r>
          </w:p>
          <w:p w14:paraId="0F427E8D" w14:textId="77777777" w:rsidR="006850AB" w:rsidRDefault="006850AB" w:rsidP="006850AB">
            <w:pPr>
              <w:pStyle w:val="ListParagraph"/>
              <w:spacing w:line="240" w:lineRule="auto"/>
              <w:ind w:left="357"/>
            </w:pPr>
          </w:p>
          <w:p w14:paraId="31335E10" w14:textId="77777777" w:rsidR="0030542F" w:rsidRDefault="0030542F" w:rsidP="009901E2">
            <w:pPr>
              <w:tabs>
                <w:tab w:val="left" w:pos="6480"/>
              </w:tabs>
            </w:pPr>
          </w:p>
          <w:p w14:paraId="42E6F6BB" w14:textId="77777777" w:rsidR="0030542F" w:rsidRDefault="0030542F" w:rsidP="009901E2">
            <w:pPr>
              <w:tabs>
                <w:tab w:val="left" w:pos="6480"/>
              </w:tabs>
              <w:rPr>
                <w:b/>
                <w:bCs/>
              </w:rPr>
            </w:pPr>
            <w:r>
              <w:rPr>
                <w:b/>
                <w:bCs/>
              </w:rPr>
              <w:t>Data Analyst</w:t>
            </w:r>
            <w:r w:rsidR="006B1B96">
              <w:rPr>
                <w:b/>
                <w:bCs/>
              </w:rPr>
              <w:t xml:space="preserve"> | Chetna Munch | Noida, India</w:t>
            </w:r>
          </w:p>
          <w:p w14:paraId="0709E925" w14:textId="38D8CAC3" w:rsidR="000F3682" w:rsidRDefault="00283469" w:rsidP="004B4C0D">
            <w:pPr>
              <w:tabs>
                <w:tab w:val="left" w:pos="6480"/>
              </w:tabs>
              <w:spacing w:line="360" w:lineRule="auto"/>
            </w:pPr>
            <w:r>
              <w:t xml:space="preserve">November 2018 </w:t>
            </w:r>
            <w:r w:rsidR="000F3682">
              <w:t>–</w:t>
            </w:r>
            <w:r>
              <w:t xml:space="preserve"> </w:t>
            </w:r>
            <w:r w:rsidR="000F3682">
              <w:t>April 2019</w:t>
            </w:r>
          </w:p>
          <w:p w14:paraId="1375C7A9" w14:textId="77777777" w:rsidR="00E07F89" w:rsidRDefault="00A64E6D" w:rsidP="006850AB">
            <w:pPr>
              <w:tabs>
                <w:tab w:val="left" w:pos="6480"/>
              </w:tabs>
              <w:spacing w:line="276" w:lineRule="auto"/>
            </w:pPr>
            <w:r>
              <w:t xml:space="preserve">• </w:t>
            </w:r>
            <w:r w:rsidR="003355CE" w:rsidRPr="003355CE">
              <w:t>Analyzed print media circulation and readership data to identify trends and insights.</w:t>
            </w:r>
          </w:p>
          <w:p w14:paraId="183AAC17" w14:textId="1F1CB99D" w:rsidR="00A64E6D" w:rsidRDefault="00A64E6D" w:rsidP="006850AB">
            <w:pPr>
              <w:tabs>
                <w:tab w:val="left" w:pos="6480"/>
              </w:tabs>
              <w:spacing w:line="276" w:lineRule="auto"/>
            </w:pPr>
            <w:r>
              <w:t xml:space="preserve">• </w:t>
            </w:r>
            <w:r w:rsidR="00E07F89" w:rsidRPr="00E07F89">
              <w:t>Created data visualizations and reports to communicate findings to stakeholders.</w:t>
            </w:r>
          </w:p>
          <w:p w14:paraId="16199F40" w14:textId="77777777" w:rsidR="002E12E6" w:rsidRDefault="00A64E6D" w:rsidP="006850AB">
            <w:pPr>
              <w:tabs>
                <w:tab w:val="left" w:pos="6480"/>
              </w:tabs>
              <w:spacing w:line="276" w:lineRule="auto"/>
            </w:pPr>
            <w:r>
              <w:t xml:space="preserve">• </w:t>
            </w:r>
            <w:r w:rsidR="00BC52A2" w:rsidRPr="00BC52A2">
              <w:t>Collaborated with cross-functional teams to optimize content strategy and subscriber engagement.</w:t>
            </w:r>
          </w:p>
          <w:p w14:paraId="0FAEBC01" w14:textId="77777777" w:rsidR="006850AB" w:rsidRDefault="006850AB" w:rsidP="009901E2">
            <w:pPr>
              <w:tabs>
                <w:tab w:val="left" w:pos="6480"/>
              </w:tabs>
            </w:pPr>
          </w:p>
          <w:p w14:paraId="2B16D832" w14:textId="77777777" w:rsidR="005666FF" w:rsidRDefault="005666FF" w:rsidP="009901E2">
            <w:pPr>
              <w:tabs>
                <w:tab w:val="left" w:pos="6480"/>
              </w:tabs>
            </w:pPr>
          </w:p>
          <w:p w14:paraId="5FA6C68C" w14:textId="77777777" w:rsidR="005666FF" w:rsidRDefault="005666FF" w:rsidP="009901E2">
            <w:pPr>
              <w:tabs>
                <w:tab w:val="left" w:pos="6480"/>
              </w:tabs>
              <w:rPr>
                <w:b/>
                <w:bCs/>
              </w:rPr>
            </w:pPr>
            <w:r w:rsidRPr="005666FF">
              <w:rPr>
                <w:b/>
                <w:bCs/>
              </w:rPr>
              <w:t>Mathematics Teacher</w:t>
            </w:r>
            <w:r>
              <w:rPr>
                <w:b/>
                <w:bCs/>
              </w:rPr>
              <w:t xml:space="preserve"> |</w:t>
            </w:r>
            <w:r w:rsidRPr="005666FF">
              <w:rPr>
                <w:b/>
                <w:bCs/>
              </w:rPr>
              <w:t xml:space="preserve"> MBIC</w:t>
            </w:r>
            <w:r>
              <w:rPr>
                <w:b/>
                <w:bCs/>
              </w:rPr>
              <w:t xml:space="preserve"> | Noida, India</w:t>
            </w:r>
          </w:p>
          <w:p w14:paraId="1C6252A0" w14:textId="77777777" w:rsidR="00D80948" w:rsidRDefault="00D80948" w:rsidP="00100A08">
            <w:pPr>
              <w:tabs>
                <w:tab w:val="left" w:pos="6480"/>
              </w:tabs>
              <w:spacing w:line="360" w:lineRule="auto"/>
            </w:pPr>
            <w:r>
              <w:t>June 2010 – January 2018</w:t>
            </w:r>
          </w:p>
          <w:p w14:paraId="785B8214" w14:textId="77777777" w:rsidR="00100A08" w:rsidRDefault="00100A08" w:rsidP="006850AB">
            <w:pPr>
              <w:tabs>
                <w:tab w:val="left" w:pos="6480"/>
              </w:tabs>
              <w:spacing w:line="276" w:lineRule="auto"/>
            </w:pPr>
            <w:r>
              <w:t>• Delivered comprehensive mathematics instruction to secondary school students.</w:t>
            </w:r>
          </w:p>
          <w:p w14:paraId="699A21CA" w14:textId="77777777" w:rsidR="00100A08" w:rsidRDefault="00100A08" w:rsidP="006850AB">
            <w:pPr>
              <w:tabs>
                <w:tab w:val="left" w:pos="6480"/>
              </w:tabs>
              <w:spacing w:line="276" w:lineRule="auto"/>
            </w:pPr>
            <w:r>
              <w:t>• Designed engaging lesson plans and activities to promote student understanding and participation.</w:t>
            </w:r>
          </w:p>
          <w:p w14:paraId="561EEA86" w14:textId="590F2B35" w:rsidR="00100A08" w:rsidRPr="00D80948" w:rsidRDefault="00100A08" w:rsidP="006850AB">
            <w:pPr>
              <w:tabs>
                <w:tab w:val="left" w:pos="6480"/>
              </w:tabs>
              <w:spacing w:line="276" w:lineRule="auto"/>
            </w:pPr>
            <w:r>
              <w:t>• Monitored student progress, provided feedback, and tailored teaching methods to individual needs.</w:t>
            </w:r>
          </w:p>
        </w:tc>
      </w:tr>
      <w:tr w:rsidR="0010570D" w14:paraId="20318A98" w14:textId="77777777" w:rsidTr="00E76C1C">
        <w:trPr>
          <w:trHeight w:val="331"/>
        </w:trPr>
        <w:tc>
          <w:tcPr>
            <w:tcW w:w="10080" w:type="dxa"/>
            <w:gridSpan w:val="2"/>
            <w:tcBorders>
              <w:bottom w:val="single" w:sz="24" w:space="0" w:color="53BB89" w:themeColor="accent5"/>
            </w:tcBorders>
          </w:tcPr>
          <w:p w14:paraId="63B48A7B" w14:textId="77777777" w:rsidR="0010570D" w:rsidRPr="00FA7765" w:rsidRDefault="0010570D" w:rsidP="0010570D"/>
        </w:tc>
      </w:tr>
      <w:tr w:rsidR="00FE18DC" w14:paraId="41C8A506" w14:textId="77777777" w:rsidTr="00E76C1C">
        <w:trPr>
          <w:trHeight w:val="331"/>
        </w:trPr>
        <w:tc>
          <w:tcPr>
            <w:tcW w:w="10080" w:type="dxa"/>
            <w:gridSpan w:val="2"/>
            <w:tcBorders>
              <w:bottom w:val="single" w:sz="24" w:space="0" w:color="53BB89" w:themeColor="accent5"/>
            </w:tcBorders>
          </w:tcPr>
          <w:p w14:paraId="496FB13E" w14:textId="77777777" w:rsidR="00FE18DC" w:rsidRDefault="00000000" w:rsidP="00FE18DC">
            <w:pPr>
              <w:pStyle w:val="Heading1"/>
            </w:pPr>
            <w:sdt>
              <w:sdtPr>
                <w:id w:val="507877070"/>
                <w:placeholder>
                  <w:docPart w:val="817DCD33A6ED433C85AD836197040AFA"/>
                </w:placeholder>
                <w:temporary/>
                <w:showingPlcHdr/>
                <w15:appearance w15:val="hidden"/>
              </w:sdtPr>
              <w:sdtContent>
                <w:r w:rsidR="00FE18DC">
                  <w:t>Education</w:t>
                </w:r>
              </w:sdtContent>
            </w:sdt>
          </w:p>
          <w:p w14:paraId="5CEF7E19" w14:textId="77777777" w:rsidR="00FE18DC" w:rsidRPr="00385FE3" w:rsidRDefault="00FE18DC" w:rsidP="00FE18DC">
            <w:pPr>
              <w:pStyle w:val="Heading2"/>
            </w:pPr>
            <w:r w:rsidRPr="00831A82">
              <w:t>Graduate Certificate</w:t>
            </w:r>
            <w:r>
              <w:t xml:space="preserve"> in</w:t>
            </w:r>
            <w:r w:rsidRPr="00831A82">
              <w:t xml:space="preserve"> Big Data Analytics</w:t>
            </w:r>
            <w:r>
              <w:t xml:space="preserve"> |</w:t>
            </w:r>
            <w:r w:rsidRPr="00831A82">
              <w:t xml:space="preserve"> Georgian College </w:t>
            </w:r>
            <w:r>
              <w:t>|</w:t>
            </w:r>
            <w:r w:rsidRPr="00831A82">
              <w:t xml:space="preserve"> Barrie, ON</w:t>
            </w:r>
          </w:p>
          <w:p w14:paraId="6AC57878" w14:textId="77777777" w:rsidR="00FE18DC" w:rsidRDefault="00FE18DC" w:rsidP="00FE18DC">
            <w:pPr>
              <w:pStyle w:val="Heading3"/>
            </w:pPr>
            <w:r>
              <w:t xml:space="preserve">October </w:t>
            </w:r>
            <w:r w:rsidRPr="00361B5A">
              <w:t>2023</w:t>
            </w:r>
          </w:p>
          <w:p w14:paraId="34AB894F" w14:textId="77777777" w:rsidR="00FE18DC" w:rsidRDefault="00FE18DC" w:rsidP="00FE18DC">
            <w:pPr>
              <w:rPr>
                <w:b/>
                <w:bCs/>
              </w:rPr>
            </w:pPr>
            <w:r w:rsidRPr="00783813">
              <w:rPr>
                <w:b/>
                <w:bCs/>
              </w:rPr>
              <w:t>Graduate Certificate</w:t>
            </w:r>
            <w:r>
              <w:rPr>
                <w:b/>
                <w:bCs/>
              </w:rPr>
              <w:t xml:space="preserve"> in</w:t>
            </w:r>
            <w:r w:rsidRPr="00783813">
              <w:rPr>
                <w:b/>
                <w:bCs/>
              </w:rPr>
              <w:t xml:space="preserve"> Information Technology</w:t>
            </w:r>
            <w:r>
              <w:rPr>
                <w:b/>
                <w:bCs/>
              </w:rPr>
              <w:t xml:space="preserve"> |</w:t>
            </w:r>
            <w:r w:rsidRPr="00783813">
              <w:rPr>
                <w:b/>
                <w:bCs/>
              </w:rPr>
              <w:t xml:space="preserve"> Algoma University </w:t>
            </w:r>
            <w:r>
              <w:rPr>
                <w:b/>
                <w:bCs/>
              </w:rPr>
              <w:t>|</w:t>
            </w:r>
            <w:r w:rsidRPr="00783813">
              <w:rPr>
                <w:b/>
                <w:bCs/>
              </w:rPr>
              <w:t xml:space="preserve"> Sault Ste. Marie, ON</w:t>
            </w:r>
          </w:p>
          <w:p w14:paraId="33BF5CF6" w14:textId="77777777" w:rsidR="00FE18DC" w:rsidRDefault="00FE18DC" w:rsidP="00FE18DC">
            <w:r>
              <w:t>December 2022</w:t>
            </w:r>
          </w:p>
          <w:p w14:paraId="4F5E2B39" w14:textId="77777777" w:rsidR="00FE18DC" w:rsidRDefault="00FE18DC" w:rsidP="00FE18DC"/>
          <w:p w14:paraId="6AAD0C16" w14:textId="77777777" w:rsidR="00FE18DC" w:rsidRDefault="00FE18DC" w:rsidP="00FE18DC">
            <w:pPr>
              <w:rPr>
                <w:b/>
                <w:bCs/>
              </w:rPr>
            </w:pPr>
            <w:r>
              <w:rPr>
                <w:b/>
                <w:bCs/>
              </w:rPr>
              <w:t>Pro-degree</w:t>
            </w:r>
            <w:r w:rsidRPr="009B4D01">
              <w:rPr>
                <w:b/>
                <w:bCs/>
              </w:rPr>
              <w:t xml:space="preserve"> in Data Science</w:t>
            </w:r>
            <w:r>
              <w:rPr>
                <w:b/>
                <w:bCs/>
              </w:rPr>
              <w:t xml:space="preserve"> |</w:t>
            </w:r>
            <w:r w:rsidRPr="009B4D01">
              <w:rPr>
                <w:b/>
                <w:bCs/>
              </w:rPr>
              <w:t xml:space="preserve"> KPMG Learning Academy </w:t>
            </w:r>
            <w:r>
              <w:rPr>
                <w:b/>
                <w:bCs/>
              </w:rPr>
              <w:t>|</w:t>
            </w:r>
            <w:r w:rsidRPr="009B4D01">
              <w:rPr>
                <w:b/>
                <w:bCs/>
              </w:rPr>
              <w:t xml:space="preserve"> Delhi, India</w:t>
            </w:r>
          </w:p>
          <w:p w14:paraId="0BB594CB" w14:textId="77777777" w:rsidR="00FE18DC" w:rsidRDefault="00FE18DC" w:rsidP="00FE18DC">
            <w:r>
              <w:t>December 2021</w:t>
            </w:r>
          </w:p>
          <w:p w14:paraId="5019D955" w14:textId="77777777" w:rsidR="00FE18DC" w:rsidRDefault="00FE18DC" w:rsidP="00FE18DC"/>
          <w:p w14:paraId="0AB36474" w14:textId="77777777" w:rsidR="00FE18DC" w:rsidRDefault="00FE18DC" w:rsidP="00FE18DC">
            <w:pPr>
              <w:rPr>
                <w:b/>
                <w:bCs/>
              </w:rPr>
            </w:pPr>
            <w:r w:rsidRPr="00E82D78">
              <w:rPr>
                <w:b/>
                <w:bCs/>
              </w:rPr>
              <w:t>Bachelor o</w:t>
            </w:r>
            <w:r>
              <w:rPr>
                <w:b/>
                <w:bCs/>
              </w:rPr>
              <w:t>f</w:t>
            </w:r>
            <w:r w:rsidRPr="00E82D78">
              <w:rPr>
                <w:b/>
                <w:bCs/>
              </w:rPr>
              <w:t xml:space="preserve"> Education</w:t>
            </w:r>
            <w:r>
              <w:rPr>
                <w:b/>
                <w:bCs/>
              </w:rPr>
              <w:t xml:space="preserve"> in Teaching of Mathematics |</w:t>
            </w:r>
            <w:r w:rsidRPr="00E82D78">
              <w:rPr>
                <w:b/>
                <w:bCs/>
              </w:rPr>
              <w:t xml:space="preserve"> CCS University </w:t>
            </w:r>
            <w:r>
              <w:rPr>
                <w:b/>
                <w:bCs/>
              </w:rPr>
              <w:t>|</w:t>
            </w:r>
            <w:r w:rsidRPr="00E82D78">
              <w:rPr>
                <w:b/>
                <w:bCs/>
              </w:rPr>
              <w:t xml:space="preserve"> Ghaziabad, India</w:t>
            </w:r>
          </w:p>
          <w:p w14:paraId="1F217010" w14:textId="77777777" w:rsidR="00FE18DC" w:rsidRDefault="00FE18DC" w:rsidP="00FE18DC">
            <w:r>
              <w:t>June 2008</w:t>
            </w:r>
          </w:p>
          <w:p w14:paraId="60D4D8F2" w14:textId="77777777" w:rsidR="00FE18DC" w:rsidRDefault="00FE18DC" w:rsidP="00FE18DC"/>
          <w:p w14:paraId="6093B286" w14:textId="77777777" w:rsidR="00FE18DC" w:rsidRDefault="00FE18DC" w:rsidP="00FE18DC">
            <w:pPr>
              <w:rPr>
                <w:b/>
                <w:bCs/>
              </w:rPr>
            </w:pPr>
            <w:r w:rsidRPr="00A53FC0">
              <w:rPr>
                <w:b/>
                <w:bCs/>
              </w:rPr>
              <w:t>Bachelor's Degree (Hons)</w:t>
            </w:r>
            <w:r>
              <w:rPr>
                <w:b/>
                <w:bCs/>
              </w:rPr>
              <w:t xml:space="preserve"> in</w:t>
            </w:r>
            <w:r w:rsidRPr="00A53FC0">
              <w:rPr>
                <w:b/>
                <w:bCs/>
              </w:rPr>
              <w:t xml:space="preserve"> Mathematics</w:t>
            </w:r>
            <w:r>
              <w:rPr>
                <w:b/>
                <w:bCs/>
              </w:rPr>
              <w:t xml:space="preserve"> |</w:t>
            </w:r>
            <w:r w:rsidRPr="00A53FC0">
              <w:rPr>
                <w:b/>
                <w:bCs/>
              </w:rPr>
              <w:t xml:space="preserve"> University of Delhi </w:t>
            </w:r>
            <w:r>
              <w:rPr>
                <w:b/>
                <w:bCs/>
              </w:rPr>
              <w:t>|</w:t>
            </w:r>
            <w:r w:rsidRPr="00A53FC0">
              <w:rPr>
                <w:b/>
                <w:bCs/>
              </w:rPr>
              <w:t xml:space="preserve"> Delhi, India</w:t>
            </w:r>
          </w:p>
          <w:p w14:paraId="0D23EBF2" w14:textId="77777777" w:rsidR="00FE18DC" w:rsidRDefault="00FE18DC" w:rsidP="00FE18DC">
            <w:r>
              <w:t>July 2003</w:t>
            </w:r>
          </w:p>
          <w:p w14:paraId="63C96F88" w14:textId="1D34AD20" w:rsidR="004C503C" w:rsidRPr="00FA7765" w:rsidRDefault="004C503C" w:rsidP="00FE18DC"/>
        </w:tc>
      </w:tr>
      <w:tr w:rsidR="004C503C" w14:paraId="10D4D846" w14:textId="77777777" w:rsidTr="00E76C1C">
        <w:trPr>
          <w:trHeight w:val="331"/>
        </w:trPr>
        <w:tc>
          <w:tcPr>
            <w:tcW w:w="10080" w:type="dxa"/>
            <w:gridSpan w:val="2"/>
            <w:tcBorders>
              <w:bottom w:val="single" w:sz="24" w:space="0" w:color="53BB89" w:themeColor="accent5"/>
            </w:tcBorders>
          </w:tcPr>
          <w:p w14:paraId="6593E67D" w14:textId="77777777" w:rsidR="004C503C" w:rsidRDefault="004C503C" w:rsidP="00FE18DC">
            <w:pPr>
              <w:pStyle w:val="Heading1"/>
            </w:pPr>
          </w:p>
          <w:p w14:paraId="332D8869" w14:textId="1ABE53A4" w:rsidR="00051E99" w:rsidRDefault="008A339C" w:rsidP="008A339C">
            <w:pPr>
              <w:pStyle w:val="Heading1"/>
            </w:pPr>
            <w:r>
              <w:t>Certification</w:t>
            </w:r>
          </w:p>
          <w:p w14:paraId="73800F25" w14:textId="0B6EBAFF" w:rsidR="00EF1F8C" w:rsidRDefault="00EF1F8C" w:rsidP="00966022">
            <w:pPr>
              <w:pStyle w:val="ListParagraph"/>
              <w:numPr>
                <w:ilvl w:val="0"/>
                <w:numId w:val="9"/>
              </w:numPr>
              <w:ind w:left="357" w:hanging="357"/>
            </w:pPr>
            <w:r>
              <w:t>Complete Introduction to Microsoft Power BI, Udemy, May 2023</w:t>
            </w:r>
          </w:p>
          <w:p w14:paraId="12D1E924" w14:textId="1564BE0F" w:rsidR="00EF1F8C" w:rsidRDefault="00EF1F8C" w:rsidP="00966022">
            <w:pPr>
              <w:pStyle w:val="ListParagraph"/>
              <w:numPr>
                <w:ilvl w:val="0"/>
                <w:numId w:val="9"/>
              </w:numPr>
              <w:ind w:left="357" w:hanging="357"/>
            </w:pPr>
            <w:r>
              <w:t>Microsoft SQL Server 2019 Essential Training, LinkedIn, Jul 2023</w:t>
            </w:r>
          </w:p>
          <w:p w14:paraId="19E9D6BB" w14:textId="1F0799E9" w:rsidR="00EF1F8C" w:rsidRDefault="00EF1F8C" w:rsidP="00966022">
            <w:pPr>
              <w:pStyle w:val="ListParagraph"/>
              <w:numPr>
                <w:ilvl w:val="0"/>
                <w:numId w:val="9"/>
              </w:numPr>
              <w:ind w:left="357" w:hanging="357"/>
            </w:pPr>
            <w:r>
              <w:t>Scala Essential Training, LinkedIn, May 2023</w:t>
            </w:r>
          </w:p>
          <w:p w14:paraId="3ADF96CE" w14:textId="17A954C9" w:rsidR="00EF1F8C" w:rsidRDefault="00EF1F8C" w:rsidP="00966022">
            <w:pPr>
              <w:pStyle w:val="ListParagraph"/>
              <w:numPr>
                <w:ilvl w:val="0"/>
                <w:numId w:val="9"/>
              </w:numPr>
              <w:ind w:left="357" w:hanging="357"/>
            </w:pPr>
            <w:r>
              <w:t>Introduction to Cassandra, LinkedIn, Apr 2023</w:t>
            </w:r>
          </w:p>
          <w:p w14:paraId="2EA932A1" w14:textId="4C214409" w:rsidR="00EF1F8C" w:rsidRDefault="00EF1F8C" w:rsidP="00966022">
            <w:pPr>
              <w:pStyle w:val="ListParagraph"/>
              <w:numPr>
                <w:ilvl w:val="0"/>
                <w:numId w:val="9"/>
              </w:numPr>
              <w:ind w:left="357" w:hanging="357"/>
            </w:pPr>
            <w:r>
              <w:t>Project Management Foundations: Requirements, LinkedIn, Mar 2023</w:t>
            </w:r>
          </w:p>
          <w:p w14:paraId="2C082381" w14:textId="1C9EA5D1" w:rsidR="00EF1F8C" w:rsidRDefault="00EF1F8C" w:rsidP="00966022">
            <w:pPr>
              <w:pStyle w:val="ListParagraph"/>
              <w:numPr>
                <w:ilvl w:val="0"/>
                <w:numId w:val="9"/>
              </w:numPr>
              <w:ind w:left="357" w:hanging="357"/>
            </w:pPr>
            <w:r>
              <w:t>SAS Programming 1: Essentials, SAS Learning, February 2023</w:t>
            </w:r>
          </w:p>
          <w:p w14:paraId="7146F055" w14:textId="7E17A167" w:rsidR="008A339C" w:rsidRPr="008A339C" w:rsidRDefault="00EF1F8C" w:rsidP="00966022">
            <w:pPr>
              <w:pStyle w:val="ListParagraph"/>
              <w:numPr>
                <w:ilvl w:val="0"/>
                <w:numId w:val="9"/>
              </w:numPr>
              <w:ind w:left="357" w:hanging="357"/>
            </w:pPr>
            <w:r>
              <w:t>Applied Analytics Using SAS Enterprise Miner 15.1, SAS Learning, July 2023</w:t>
            </w:r>
          </w:p>
          <w:p w14:paraId="6C9AFC7A" w14:textId="77777777" w:rsidR="004C503C" w:rsidRPr="004C503C" w:rsidRDefault="004C503C" w:rsidP="004C503C"/>
        </w:tc>
      </w:tr>
      <w:tr w:rsidR="0010570D" w14:paraId="0DF9274B" w14:textId="77777777" w:rsidTr="00E76C1C">
        <w:trPr>
          <w:trHeight w:val="331"/>
        </w:trPr>
        <w:tc>
          <w:tcPr>
            <w:tcW w:w="10080" w:type="dxa"/>
            <w:gridSpan w:val="2"/>
            <w:tcBorders>
              <w:top w:val="single" w:sz="24" w:space="0" w:color="53BB89" w:themeColor="accent5"/>
            </w:tcBorders>
          </w:tcPr>
          <w:p w14:paraId="279EB100" w14:textId="77777777" w:rsidR="0010570D" w:rsidRPr="00FA7765" w:rsidRDefault="0010570D" w:rsidP="0010570D"/>
        </w:tc>
      </w:tr>
      <w:tr w:rsidR="002D6F34" w14:paraId="03304208" w14:textId="77777777" w:rsidTr="0010570D">
        <w:tc>
          <w:tcPr>
            <w:tcW w:w="10080" w:type="dxa"/>
            <w:gridSpan w:val="2"/>
          </w:tcPr>
          <w:p w14:paraId="2A651701" w14:textId="77777777" w:rsidR="002D6F34" w:rsidRDefault="00000000" w:rsidP="000B6298">
            <w:pPr>
              <w:pStyle w:val="Heading1"/>
            </w:pPr>
            <w:sdt>
              <w:sdtPr>
                <w:id w:val="1921290404"/>
                <w:placeholder>
                  <w:docPart w:val="B9F6E1AE382D458DB16F3669442665D0"/>
                </w:placeholder>
                <w:temporary/>
                <w:showingPlcHdr/>
                <w15:appearance w15:val="hidden"/>
              </w:sdtPr>
              <w:sdtContent>
                <w:r w:rsidR="000B6298" w:rsidRPr="00FA7765">
                  <w:t>Skills</w:t>
                </w:r>
              </w:sdtContent>
            </w:sdt>
          </w:p>
        </w:tc>
      </w:tr>
      <w:tr w:rsidR="0010570D" w14:paraId="41E8D892" w14:textId="77777777" w:rsidTr="0010570D">
        <w:tc>
          <w:tcPr>
            <w:tcW w:w="5040" w:type="dxa"/>
          </w:tcPr>
          <w:p w14:paraId="5B0E3991" w14:textId="27519A7D" w:rsidR="001A6F78" w:rsidRDefault="001A6F78" w:rsidP="00E86886">
            <w:pPr>
              <w:pStyle w:val="ListBullet"/>
              <w:spacing w:before="0"/>
            </w:pPr>
            <w:r w:rsidRPr="00370DCB">
              <w:rPr>
                <w:b/>
                <w:bCs/>
              </w:rPr>
              <w:t>Data Visualization:</w:t>
            </w:r>
            <w:r>
              <w:t xml:space="preserve"> Power BI, Tableau, ArcGIS</w:t>
            </w:r>
          </w:p>
          <w:p w14:paraId="4BC34FE2" w14:textId="2854E0BA" w:rsidR="001A6F78" w:rsidRDefault="001A6F78" w:rsidP="00E86886">
            <w:pPr>
              <w:pStyle w:val="ListBullet"/>
              <w:spacing w:before="0"/>
            </w:pPr>
            <w:r w:rsidRPr="00370DCB">
              <w:rPr>
                <w:b/>
                <w:bCs/>
              </w:rPr>
              <w:t>ETL &amp; Data Engineering:</w:t>
            </w:r>
            <w:r>
              <w:t xml:space="preserve"> Talend, SSIS, AWS Cloud, Hadoop, Kafka, Spark</w:t>
            </w:r>
          </w:p>
          <w:p w14:paraId="1EDC73A2" w14:textId="7636E746" w:rsidR="001A6F78" w:rsidRDefault="001A6F78" w:rsidP="00E86886">
            <w:pPr>
              <w:pStyle w:val="ListBullet"/>
              <w:spacing w:before="0"/>
            </w:pPr>
            <w:r w:rsidRPr="00370DCB">
              <w:rPr>
                <w:b/>
                <w:bCs/>
              </w:rPr>
              <w:t>Business Intelligence:</w:t>
            </w:r>
            <w:r>
              <w:t xml:space="preserve"> BI Solutions with RapidMiner, Microsoft Excel</w:t>
            </w:r>
          </w:p>
          <w:p w14:paraId="0A4CE239" w14:textId="227A39AC" w:rsidR="001A6F78" w:rsidRDefault="001A6F78" w:rsidP="00E86886">
            <w:pPr>
              <w:pStyle w:val="ListBullet"/>
              <w:spacing w:before="0"/>
            </w:pPr>
            <w:r w:rsidRPr="00370DCB">
              <w:rPr>
                <w:b/>
                <w:bCs/>
              </w:rPr>
              <w:t>Programming:</w:t>
            </w:r>
            <w:r>
              <w:t xml:space="preserve"> R, Python, Java, Scala, T-SQL</w:t>
            </w:r>
          </w:p>
          <w:p w14:paraId="7512767C" w14:textId="692F4A4C" w:rsidR="0010570D" w:rsidRDefault="0010570D" w:rsidP="001A6F78">
            <w:pPr>
              <w:pStyle w:val="ListBullet"/>
              <w:numPr>
                <w:ilvl w:val="0"/>
                <w:numId w:val="0"/>
              </w:numPr>
              <w:ind w:left="360"/>
            </w:pPr>
          </w:p>
        </w:tc>
        <w:tc>
          <w:tcPr>
            <w:tcW w:w="5040" w:type="dxa"/>
          </w:tcPr>
          <w:p w14:paraId="28654211" w14:textId="77777777" w:rsidR="001A6F78" w:rsidRDefault="001A6F78" w:rsidP="00E86886">
            <w:pPr>
              <w:pStyle w:val="ListBullet"/>
              <w:spacing w:before="0"/>
            </w:pPr>
            <w:r w:rsidRPr="0031697B">
              <w:rPr>
                <w:b/>
                <w:bCs/>
              </w:rPr>
              <w:t>Databases:</w:t>
            </w:r>
            <w:r>
              <w:t xml:space="preserve"> Microsoft SQL Server, MongoDB</w:t>
            </w:r>
          </w:p>
          <w:p w14:paraId="4FA4579F" w14:textId="77777777" w:rsidR="001A6F78" w:rsidRDefault="001A6F78" w:rsidP="00E86886">
            <w:pPr>
              <w:pStyle w:val="ListBullet"/>
              <w:spacing w:before="0"/>
            </w:pPr>
            <w:r>
              <w:t>Data Mining, Machine Learning Algorithms, Analytical</w:t>
            </w:r>
          </w:p>
          <w:p w14:paraId="6EC2599B" w14:textId="77777777" w:rsidR="001A6F78" w:rsidRDefault="001A6F78" w:rsidP="00E86886">
            <w:pPr>
              <w:pStyle w:val="ListBullet"/>
              <w:spacing w:before="0"/>
            </w:pPr>
            <w:r>
              <w:t>Problem Solving, Decision-making</w:t>
            </w:r>
          </w:p>
          <w:p w14:paraId="30F49043" w14:textId="77777777" w:rsidR="001A6F78" w:rsidRDefault="001A6F78" w:rsidP="00E86886">
            <w:pPr>
              <w:pStyle w:val="ListBullet"/>
              <w:spacing w:before="0"/>
            </w:pPr>
            <w:r>
              <w:t>Interpersonal, Teamwork, Sales Management</w:t>
            </w:r>
          </w:p>
          <w:p w14:paraId="314F250B" w14:textId="77777777" w:rsidR="001A6F78" w:rsidRDefault="001A6F78" w:rsidP="00E86886">
            <w:pPr>
              <w:pStyle w:val="ListBullet"/>
              <w:spacing w:before="0"/>
            </w:pPr>
            <w:r>
              <w:t>MS PowerPoint, SharePoint, MS Project</w:t>
            </w:r>
          </w:p>
          <w:p w14:paraId="00F7EA6C" w14:textId="73E80DC5" w:rsidR="0010570D" w:rsidRDefault="0010570D" w:rsidP="00370DCB">
            <w:pPr>
              <w:pStyle w:val="ListBullet"/>
              <w:numPr>
                <w:ilvl w:val="0"/>
                <w:numId w:val="0"/>
              </w:numPr>
              <w:ind w:left="360"/>
            </w:pPr>
          </w:p>
        </w:tc>
      </w:tr>
    </w:tbl>
    <w:p w14:paraId="1CC940BE" w14:textId="77777777" w:rsidR="00595471" w:rsidRDefault="00595471" w:rsidP="0010570D">
      <w:pPr>
        <w:pStyle w:val="ListBullet"/>
        <w:numPr>
          <w:ilvl w:val="0"/>
          <w:numId w:val="0"/>
        </w:numPr>
      </w:pPr>
    </w:p>
    <w:sectPr w:rsidR="00595471" w:rsidSect="00304FD1">
      <w:type w:val="continuous"/>
      <w:pgSz w:w="12240" w:h="15840"/>
      <w:pgMar w:top="900" w:right="1080" w:bottom="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72D31" w14:textId="77777777" w:rsidR="00B915F2" w:rsidRDefault="00B915F2" w:rsidP="00E97F0F">
      <w:r>
        <w:separator/>
      </w:r>
    </w:p>
  </w:endnote>
  <w:endnote w:type="continuationSeparator" w:id="0">
    <w:p w14:paraId="01F03A86" w14:textId="77777777" w:rsidR="00B915F2" w:rsidRDefault="00B915F2" w:rsidP="00E97F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Headings C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EAFD4" w14:textId="77777777" w:rsidR="00B915F2" w:rsidRDefault="00B915F2" w:rsidP="00E97F0F">
      <w:r>
        <w:separator/>
      </w:r>
    </w:p>
  </w:footnote>
  <w:footnote w:type="continuationSeparator" w:id="0">
    <w:p w14:paraId="3D47C30E" w14:textId="77777777" w:rsidR="00B915F2" w:rsidRDefault="00B915F2" w:rsidP="00E97F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1BE271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66A437B"/>
    <w:multiLevelType w:val="hybridMultilevel"/>
    <w:tmpl w:val="203053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75861F2"/>
    <w:multiLevelType w:val="hybridMultilevel"/>
    <w:tmpl w:val="8F5E73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AB86682"/>
    <w:multiLevelType w:val="multilevel"/>
    <w:tmpl w:val="04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9FD4007"/>
    <w:multiLevelType w:val="multilevel"/>
    <w:tmpl w:val="44666F24"/>
    <w:lvl w:ilvl="0">
      <w:start w:val="1"/>
      <w:numFmt w:val="bullet"/>
      <w:pStyle w:val="ListBullet"/>
      <w:lvlText w:val=""/>
      <w:lvlJc w:val="left"/>
      <w:pPr>
        <w:ind w:left="360" w:hanging="360"/>
      </w:pPr>
      <w:rPr>
        <w:rFonts w:ascii="Symbol" w:hAnsi="Symbol" w:hint="default"/>
        <w:color w:val="53BB89"/>
        <w:sz w:val="24"/>
      </w:rPr>
    </w:lvl>
    <w:lvl w:ilvl="1">
      <w:start w:val="1"/>
      <w:numFmt w:val="bullet"/>
      <w:lvlText w:val="o"/>
      <w:lvlJc w:val="left"/>
      <w:pPr>
        <w:ind w:left="720" w:hanging="360"/>
      </w:pPr>
      <w:rPr>
        <w:rFonts w:ascii="Courier New" w:hAnsi="Courier New" w:hint="default"/>
        <w:color w:val="000942" w:themeColor="accent1"/>
        <w:sz w:val="24"/>
      </w:rPr>
    </w:lvl>
    <w:lvl w:ilvl="2">
      <w:start w:val="1"/>
      <w:numFmt w:val="bullet"/>
      <w:lvlText w:val=""/>
      <w:lvlJc w:val="left"/>
      <w:pPr>
        <w:ind w:left="1080" w:hanging="360"/>
      </w:pPr>
      <w:rPr>
        <w:rFonts w:ascii="Wingdings" w:hAnsi="Wingdings" w:hint="default"/>
        <w:color w:val="000942"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5" w15:restartNumberingAfterBreak="0">
    <w:nsid w:val="1BDF60F0"/>
    <w:multiLevelType w:val="hybridMultilevel"/>
    <w:tmpl w:val="3D8CA85E"/>
    <w:lvl w:ilvl="0" w:tplc="7A94EA1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0906FB5"/>
    <w:multiLevelType w:val="hybridMultilevel"/>
    <w:tmpl w:val="74C6617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51F3DC0"/>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86E361A"/>
    <w:multiLevelType w:val="hybridMultilevel"/>
    <w:tmpl w:val="841C84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9F67D4B"/>
    <w:multiLevelType w:val="hybridMultilevel"/>
    <w:tmpl w:val="D9EA87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072543F"/>
    <w:multiLevelType w:val="multilevel"/>
    <w:tmpl w:val="7116F050"/>
    <w:styleLink w:val="CurrentList4"/>
    <w:lvl w:ilvl="0">
      <w:start w:val="1"/>
      <w:numFmt w:val="bullet"/>
      <w:lvlText w:val=""/>
      <w:lvlJc w:val="left"/>
      <w:pPr>
        <w:ind w:left="360" w:hanging="360"/>
      </w:pPr>
      <w:rPr>
        <w:rFonts w:ascii="Symbol" w:hAnsi="Symbol" w:hint="default"/>
        <w:color w:val="C82C8C"/>
        <w:sz w:val="24"/>
      </w:rPr>
    </w:lvl>
    <w:lvl w:ilvl="1">
      <w:start w:val="1"/>
      <w:numFmt w:val="bullet"/>
      <w:lvlText w:val="o"/>
      <w:lvlJc w:val="left"/>
      <w:pPr>
        <w:ind w:left="720" w:hanging="360"/>
      </w:pPr>
      <w:rPr>
        <w:rFonts w:ascii="Courier New" w:hAnsi="Courier New" w:hint="default"/>
        <w:color w:val="000942" w:themeColor="accent1"/>
        <w:sz w:val="24"/>
      </w:rPr>
    </w:lvl>
    <w:lvl w:ilvl="2">
      <w:start w:val="1"/>
      <w:numFmt w:val="bullet"/>
      <w:lvlText w:val=""/>
      <w:lvlJc w:val="left"/>
      <w:pPr>
        <w:ind w:left="1080" w:hanging="360"/>
      </w:pPr>
      <w:rPr>
        <w:rFonts w:ascii="Wingdings" w:hAnsi="Wingdings" w:hint="default"/>
        <w:color w:val="000942"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36587F01"/>
    <w:multiLevelType w:val="hybridMultilevel"/>
    <w:tmpl w:val="3F7CD7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2173215"/>
    <w:multiLevelType w:val="hybridMultilevel"/>
    <w:tmpl w:val="3AF8A8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82C0D14"/>
    <w:multiLevelType w:val="hybridMultilevel"/>
    <w:tmpl w:val="E67CA2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58F0D1C"/>
    <w:multiLevelType w:val="hybridMultilevel"/>
    <w:tmpl w:val="29A645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CE45619"/>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8D50664"/>
    <w:multiLevelType w:val="hybridMultilevel"/>
    <w:tmpl w:val="12FCB0CA"/>
    <w:lvl w:ilvl="0" w:tplc="1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DD015F7"/>
    <w:multiLevelType w:val="hybridMultilevel"/>
    <w:tmpl w:val="C248E2D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0B36050"/>
    <w:multiLevelType w:val="hybridMultilevel"/>
    <w:tmpl w:val="52ECA4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D8F25AF"/>
    <w:multiLevelType w:val="hybridMultilevel"/>
    <w:tmpl w:val="E14832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39477200">
    <w:abstractNumId w:val="4"/>
  </w:num>
  <w:num w:numId="2" w16cid:durableId="1850561498">
    <w:abstractNumId w:val="15"/>
  </w:num>
  <w:num w:numId="3" w16cid:durableId="1439131869">
    <w:abstractNumId w:val="7"/>
  </w:num>
  <w:num w:numId="4" w16cid:durableId="522599447">
    <w:abstractNumId w:val="0"/>
  </w:num>
  <w:num w:numId="5" w16cid:durableId="1779566287">
    <w:abstractNumId w:val="3"/>
  </w:num>
  <w:num w:numId="6" w16cid:durableId="2006325930">
    <w:abstractNumId w:val="10"/>
  </w:num>
  <w:num w:numId="7" w16cid:durableId="2121563826">
    <w:abstractNumId w:val="11"/>
  </w:num>
  <w:num w:numId="8" w16cid:durableId="1693915325">
    <w:abstractNumId w:val="5"/>
  </w:num>
  <w:num w:numId="9" w16cid:durableId="1834182058">
    <w:abstractNumId w:val="16"/>
  </w:num>
  <w:num w:numId="10" w16cid:durableId="935943682">
    <w:abstractNumId w:val="13"/>
  </w:num>
  <w:num w:numId="11" w16cid:durableId="279536767">
    <w:abstractNumId w:val="8"/>
  </w:num>
  <w:num w:numId="12" w16cid:durableId="769741787">
    <w:abstractNumId w:val="12"/>
  </w:num>
  <w:num w:numId="13" w16cid:durableId="1137642963">
    <w:abstractNumId w:val="19"/>
  </w:num>
  <w:num w:numId="14" w16cid:durableId="628826814">
    <w:abstractNumId w:val="1"/>
  </w:num>
  <w:num w:numId="15" w16cid:durableId="239601588">
    <w:abstractNumId w:val="6"/>
  </w:num>
  <w:num w:numId="16" w16cid:durableId="1141195709">
    <w:abstractNumId w:val="17"/>
  </w:num>
  <w:num w:numId="17" w16cid:durableId="236865754">
    <w:abstractNumId w:val="9"/>
  </w:num>
  <w:num w:numId="18" w16cid:durableId="1867674197">
    <w:abstractNumId w:val="2"/>
  </w:num>
  <w:num w:numId="19" w16cid:durableId="882521691">
    <w:abstractNumId w:val="18"/>
  </w:num>
  <w:num w:numId="20" w16cid:durableId="2596781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20E"/>
    <w:rsid w:val="000023FF"/>
    <w:rsid w:val="00005462"/>
    <w:rsid w:val="0001313F"/>
    <w:rsid w:val="00035971"/>
    <w:rsid w:val="0004252D"/>
    <w:rsid w:val="00051E99"/>
    <w:rsid w:val="00064367"/>
    <w:rsid w:val="000720F3"/>
    <w:rsid w:val="000761F2"/>
    <w:rsid w:val="000B6298"/>
    <w:rsid w:val="000D5216"/>
    <w:rsid w:val="000E50DD"/>
    <w:rsid w:val="000F3682"/>
    <w:rsid w:val="00100A08"/>
    <w:rsid w:val="001054FD"/>
    <w:rsid w:val="0010570D"/>
    <w:rsid w:val="00117F6F"/>
    <w:rsid w:val="00144E44"/>
    <w:rsid w:val="00152ED5"/>
    <w:rsid w:val="0016292E"/>
    <w:rsid w:val="00180710"/>
    <w:rsid w:val="001840E4"/>
    <w:rsid w:val="00195EF4"/>
    <w:rsid w:val="001A695B"/>
    <w:rsid w:val="001A6F78"/>
    <w:rsid w:val="001D0F8F"/>
    <w:rsid w:val="001D620E"/>
    <w:rsid w:val="001D7755"/>
    <w:rsid w:val="00222532"/>
    <w:rsid w:val="00257D35"/>
    <w:rsid w:val="00275300"/>
    <w:rsid w:val="00283469"/>
    <w:rsid w:val="00285F5A"/>
    <w:rsid w:val="002D4840"/>
    <w:rsid w:val="002D6F34"/>
    <w:rsid w:val="002E12E6"/>
    <w:rsid w:val="002E2D74"/>
    <w:rsid w:val="002F7FAE"/>
    <w:rsid w:val="0030456C"/>
    <w:rsid w:val="00304FD1"/>
    <w:rsid w:val="0030542F"/>
    <w:rsid w:val="0031697B"/>
    <w:rsid w:val="003355CE"/>
    <w:rsid w:val="00347C6E"/>
    <w:rsid w:val="0035054E"/>
    <w:rsid w:val="00356697"/>
    <w:rsid w:val="00361B5A"/>
    <w:rsid w:val="00370DCB"/>
    <w:rsid w:val="00385FE3"/>
    <w:rsid w:val="003B446A"/>
    <w:rsid w:val="003E272D"/>
    <w:rsid w:val="00404608"/>
    <w:rsid w:val="00410EC9"/>
    <w:rsid w:val="004318EF"/>
    <w:rsid w:val="0044628B"/>
    <w:rsid w:val="00455B52"/>
    <w:rsid w:val="00462DB0"/>
    <w:rsid w:val="004A137A"/>
    <w:rsid w:val="004A589C"/>
    <w:rsid w:val="004B4C0D"/>
    <w:rsid w:val="004C503C"/>
    <w:rsid w:val="004C6CF8"/>
    <w:rsid w:val="004D2889"/>
    <w:rsid w:val="004D5AC5"/>
    <w:rsid w:val="005028C7"/>
    <w:rsid w:val="00502B53"/>
    <w:rsid w:val="00505271"/>
    <w:rsid w:val="00510684"/>
    <w:rsid w:val="00512023"/>
    <w:rsid w:val="005666FF"/>
    <w:rsid w:val="00574CF5"/>
    <w:rsid w:val="00574D20"/>
    <w:rsid w:val="0057527E"/>
    <w:rsid w:val="005937B7"/>
    <w:rsid w:val="00595471"/>
    <w:rsid w:val="005A4905"/>
    <w:rsid w:val="005A5DD3"/>
    <w:rsid w:val="005C374C"/>
    <w:rsid w:val="00615397"/>
    <w:rsid w:val="0061773D"/>
    <w:rsid w:val="00643E15"/>
    <w:rsid w:val="0064623D"/>
    <w:rsid w:val="00651F22"/>
    <w:rsid w:val="006850AB"/>
    <w:rsid w:val="006A1438"/>
    <w:rsid w:val="006B1B96"/>
    <w:rsid w:val="006C611C"/>
    <w:rsid w:val="006C7B3E"/>
    <w:rsid w:val="006E6F61"/>
    <w:rsid w:val="007350D0"/>
    <w:rsid w:val="00762757"/>
    <w:rsid w:val="00777EA8"/>
    <w:rsid w:val="00783813"/>
    <w:rsid w:val="007A5431"/>
    <w:rsid w:val="007F57DC"/>
    <w:rsid w:val="00831A82"/>
    <w:rsid w:val="0083406B"/>
    <w:rsid w:val="00873739"/>
    <w:rsid w:val="00890102"/>
    <w:rsid w:val="008A219D"/>
    <w:rsid w:val="008A339C"/>
    <w:rsid w:val="008B3A32"/>
    <w:rsid w:val="008B6187"/>
    <w:rsid w:val="008C49D9"/>
    <w:rsid w:val="008C49DB"/>
    <w:rsid w:val="008C5D5E"/>
    <w:rsid w:val="008F2E1F"/>
    <w:rsid w:val="00912858"/>
    <w:rsid w:val="00913310"/>
    <w:rsid w:val="009257AF"/>
    <w:rsid w:val="009311CB"/>
    <w:rsid w:val="00966022"/>
    <w:rsid w:val="009773A0"/>
    <w:rsid w:val="009901E2"/>
    <w:rsid w:val="009A0812"/>
    <w:rsid w:val="009B4D01"/>
    <w:rsid w:val="00A06949"/>
    <w:rsid w:val="00A07BB9"/>
    <w:rsid w:val="00A119F3"/>
    <w:rsid w:val="00A40DEC"/>
    <w:rsid w:val="00A51BCB"/>
    <w:rsid w:val="00A53FC0"/>
    <w:rsid w:val="00A60F34"/>
    <w:rsid w:val="00A64E6D"/>
    <w:rsid w:val="00A66AFF"/>
    <w:rsid w:val="00A75E4E"/>
    <w:rsid w:val="00A87C9C"/>
    <w:rsid w:val="00A953F1"/>
    <w:rsid w:val="00AA3564"/>
    <w:rsid w:val="00AA5FEE"/>
    <w:rsid w:val="00AB4707"/>
    <w:rsid w:val="00AD3551"/>
    <w:rsid w:val="00AE0C9D"/>
    <w:rsid w:val="00AE1FE7"/>
    <w:rsid w:val="00B00B32"/>
    <w:rsid w:val="00B231F0"/>
    <w:rsid w:val="00B71497"/>
    <w:rsid w:val="00B915F2"/>
    <w:rsid w:val="00BB0A00"/>
    <w:rsid w:val="00BB21BE"/>
    <w:rsid w:val="00BC2030"/>
    <w:rsid w:val="00BC52A2"/>
    <w:rsid w:val="00BD6F90"/>
    <w:rsid w:val="00BE76FB"/>
    <w:rsid w:val="00BF663E"/>
    <w:rsid w:val="00C2085A"/>
    <w:rsid w:val="00C63F91"/>
    <w:rsid w:val="00C74AF9"/>
    <w:rsid w:val="00C85D86"/>
    <w:rsid w:val="00C91533"/>
    <w:rsid w:val="00CC0FFE"/>
    <w:rsid w:val="00CE3B09"/>
    <w:rsid w:val="00CF19F8"/>
    <w:rsid w:val="00D44C0E"/>
    <w:rsid w:val="00D80948"/>
    <w:rsid w:val="00DA0BD1"/>
    <w:rsid w:val="00DB4D4D"/>
    <w:rsid w:val="00DC20E1"/>
    <w:rsid w:val="00DD2CD1"/>
    <w:rsid w:val="00DE52FA"/>
    <w:rsid w:val="00E07F89"/>
    <w:rsid w:val="00E32ACF"/>
    <w:rsid w:val="00E40F53"/>
    <w:rsid w:val="00E7344F"/>
    <w:rsid w:val="00E76C1C"/>
    <w:rsid w:val="00E76D1E"/>
    <w:rsid w:val="00E8163E"/>
    <w:rsid w:val="00E82D78"/>
    <w:rsid w:val="00E86886"/>
    <w:rsid w:val="00E97F0F"/>
    <w:rsid w:val="00EB32A7"/>
    <w:rsid w:val="00EB516F"/>
    <w:rsid w:val="00EE4737"/>
    <w:rsid w:val="00EF0426"/>
    <w:rsid w:val="00EF1F8C"/>
    <w:rsid w:val="00EF6ECD"/>
    <w:rsid w:val="00F06B66"/>
    <w:rsid w:val="00F67CB1"/>
    <w:rsid w:val="00F73B1E"/>
    <w:rsid w:val="00FA3628"/>
    <w:rsid w:val="00FA7765"/>
    <w:rsid w:val="00FB5FCF"/>
    <w:rsid w:val="00FC1191"/>
    <w:rsid w:val="00FC5357"/>
    <w:rsid w:val="00FE18DC"/>
    <w:rsid w:val="00FE7DC4"/>
    <w:rsid w:val="00FF1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3295A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nhideWhenUsed="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Subtle Reference" w:semiHidden="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8EF"/>
    <w:pPr>
      <w:spacing w:line="240" w:lineRule="exact"/>
    </w:pPr>
    <w:rPr>
      <w:color w:val="266044" w:themeColor="accent5" w:themeShade="80"/>
      <w:sz w:val="20"/>
      <w:szCs w:val="22"/>
    </w:rPr>
  </w:style>
  <w:style w:type="paragraph" w:styleId="Heading1">
    <w:name w:val="heading 1"/>
    <w:basedOn w:val="Normal"/>
    <w:next w:val="Normal"/>
    <w:link w:val="Heading1Char"/>
    <w:uiPriority w:val="9"/>
    <w:qFormat/>
    <w:rsid w:val="004318EF"/>
    <w:pPr>
      <w:keepNext/>
      <w:keepLines/>
      <w:spacing w:after="120" w:line="320" w:lineRule="exact"/>
      <w:outlineLvl w:val="0"/>
    </w:pPr>
    <w:rPr>
      <w:rFonts w:eastAsiaTheme="majorEastAsia" w:cs="Times New Roman (Headings CS)"/>
      <w:b/>
      <w:caps/>
      <w:spacing w:val="20"/>
      <w:sz w:val="32"/>
      <w:szCs w:val="32"/>
    </w:rPr>
  </w:style>
  <w:style w:type="paragraph" w:styleId="Heading2">
    <w:name w:val="heading 2"/>
    <w:basedOn w:val="Normal"/>
    <w:next w:val="Normal"/>
    <w:link w:val="Heading2Char"/>
    <w:uiPriority w:val="9"/>
    <w:rsid w:val="00304FD1"/>
    <w:pPr>
      <w:keepNext/>
      <w:keepLines/>
      <w:spacing w:before="120" w:line="240" w:lineRule="auto"/>
      <w:outlineLvl w:val="1"/>
    </w:pPr>
    <w:rPr>
      <w:rFonts w:eastAsiaTheme="majorEastAsia" w:cs="Times New Roman (Headings CS)"/>
      <w:b/>
      <w:szCs w:val="26"/>
    </w:rPr>
  </w:style>
  <w:style w:type="paragraph" w:styleId="Heading3">
    <w:name w:val="heading 3"/>
    <w:basedOn w:val="Normal"/>
    <w:next w:val="Normal"/>
    <w:link w:val="Heading3Char"/>
    <w:uiPriority w:val="9"/>
    <w:rsid w:val="00304FD1"/>
    <w:pPr>
      <w:keepNext/>
      <w:keepLines/>
      <w:spacing w:after="120"/>
      <w:outlineLvl w:val="2"/>
    </w:pPr>
    <w:rPr>
      <w:rFonts w:eastAsiaTheme="majorEastAsia" w:cs="Times New Roman (Headings CS)"/>
      <w:szCs w:val="26"/>
    </w:rPr>
  </w:style>
  <w:style w:type="paragraph" w:styleId="Heading4">
    <w:name w:val="heading 4"/>
    <w:basedOn w:val="Normal"/>
    <w:next w:val="Normal"/>
    <w:link w:val="Heading4Char"/>
    <w:uiPriority w:val="9"/>
    <w:semiHidden/>
    <w:qFormat/>
    <w:rsid w:val="00CE3B09"/>
    <w:pPr>
      <w:keepNext/>
      <w:keepLines/>
      <w:spacing w:before="40"/>
      <w:outlineLvl w:val="3"/>
    </w:pPr>
    <w:rPr>
      <w:rFonts w:asciiTheme="majorHAnsi" w:eastAsiaTheme="majorEastAsia" w:hAnsiTheme="majorHAnsi" w:cstheme="majorBidi"/>
      <w:i/>
      <w:iCs/>
      <w:color w:val="00063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1"/>
    <w:qFormat/>
    <w:rsid w:val="00304FD1"/>
    <w:pPr>
      <w:spacing w:after="120" w:line="240" w:lineRule="auto"/>
      <w:contextualSpacing/>
    </w:pPr>
    <w:rPr>
      <w:rFonts w:eastAsiaTheme="majorEastAsia" w:cs="Times New Roman (Headings CS)"/>
      <w:b/>
      <w:caps/>
      <w:spacing w:val="20"/>
      <w:kern w:val="28"/>
      <w:sz w:val="72"/>
      <w:szCs w:val="56"/>
    </w:rPr>
  </w:style>
  <w:style w:type="character" w:customStyle="1" w:styleId="TitleChar">
    <w:name w:val="Title Char"/>
    <w:basedOn w:val="DefaultParagraphFont"/>
    <w:link w:val="Title"/>
    <w:uiPriority w:val="11"/>
    <w:rsid w:val="00304FD1"/>
    <w:rPr>
      <w:rFonts w:eastAsiaTheme="majorEastAsia" w:cs="Times New Roman (Headings CS)"/>
      <w:b/>
      <w:caps/>
      <w:color w:val="266044" w:themeColor="accent5" w:themeShade="80"/>
      <w:spacing w:val="20"/>
      <w:kern w:val="28"/>
      <w:sz w:val="72"/>
      <w:szCs w:val="56"/>
    </w:rPr>
  </w:style>
  <w:style w:type="character" w:styleId="PlaceholderText">
    <w:name w:val="Placeholder Text"/>
    <w:basedOn w:val="DefaultParagraphFont"/>
    <w:uiPriority w:val="99"/>
    <w:semiHidden/>
    <w:rsid w:val="00304FD1"/>
    <w:rPr>
      <w:color w:val="808080"/>
    </w:rPr>
  </w:style>
  <w:style w:type="character" w:styleId="IntenseEmphasis">
    <w:name w:val="Intense Emphasis"/>
    <w:basedOn w:val="DefaultParagraphFont"/>
    <w:uiPriority w:val="99"/>
    <w:semiHidden/>
    <w:rsid w:val="00CE3B09"/>
    <w:rPr>
      <w:b/>
      <w:iCs/>
      <w:color w:val="262626" w:themeColor="text1" w:themeTint="D9"/>
    </w:rPr>
  </w:style>
  <w:style w:type="character" w:customStyle="1" w:styleId="Heading1Char">
    <w:name w:val="Heading 1 Char"/>
    <w:basedOn w:val="DefaultParagraphFont"/>
    <w:link w:val="Heading1"/>
    <w:uiPriority w:val="9"/>
    <w:rsid w:val="004318EF"/>
    <w:rPr>
      <w:rFonts w:eastAsiaTheme="majorEastAsia" w:cs="Times New Roman (Headings CS)"/>
      <w:b/>
      <w:caps/>
      <w:color w:val="266044" w:themeColor="accent5" w:themeShade="80"/>
      <w:spacing w:val="20"/>
      <w:sz w:val="32"/>
      <w:szCs w:val="32"/>
    </w:rPr>
  </w:style>
  <w:style w:type="character" w:customStyle="1" w:styleId="Heading2Char">
    <w:name w:val="Heading 2 Char"/>
    <w:basedOn w:val="DefaultParagraphFont"/>
    <w:link w:val="Heading2"/>
    <w:uiPriority w:val="9"/>
    <w:rsid w:val="000B6298"/>
    <w:rPr>
      <w:rFonts w:eastAsiaTheme="majorEastAsia" w:cs="Times New Roman (Headings CS)"/>
      <w:b/>
      <w:color w:val="266044" w:themeColor="accent5" w:themeShade="80"/>
      <w:sz w:val="20"/>
      <w:szCs w:val="26"/>
    </w:rPr>
  </w:style>
  <w:style w:type="character" w:customStyle="1" w:styleId="Heading3Char">
    <w:name w:val="Heading 3 Char"/>
    <w:basedOn w:val="DefaultParagraphFont"/>
    <w:link w:val="Heading3"/>
    <w:uiPriority w:val="9"/>
    <w:rsid w:val="000B6298"/>
    <w:rPr>
      <w:rFonts w:eastAsiaTheme="majorEastAsia" w:cs="Times New Roman (Headings CS)"/>
      <w:color w:val="266044" w:themeColor="accent5" w:themeShade="80"/>
      <w:sz w:val="20"/>
      <w:szCs w:val="26"/>
    </w:rPr>
  </w:style>
  <w:style w:type="character" w:customStyle="1" w:styleId="Heading4Char">
    <w:name w:val="Heading 4 Char"/>
    <w:basedOn w:val="DefaultParagraphFont"/>
    <w:link w:val="Heading4"/>
    <w:uiPriority w:val="9"/>
    <w:semiHidden/>
    <w:rsid w:val="000B6298"/>
    <w:rPr>
      <w:rFonts w:asciiTheme="majorHAnsi" w:eastAsiaTheme="majorEastAsia" w:hAnsiTheme="majorHAnsi" w:cstheme="majorBidi"/>
      <w:i/>
      <w:iCs/>
      <w:color w:val="000631" w:themeColor="accent1" w:themeShade="BF"/>
      <w:sz w:val="20"/>
      <w:szCs w:val="22"/>
    </w:rPr>
  </w:style>
  <w:style w:type="table" w:styleId="TableGrid">
    <w:name w:val="Table Grid"/>
    <w:basedOn w:val="TableNormal"/>
    <w:uiPriority w:val="39"/>
    <w:rsid w:val="00CE3B09"/>
    <w:pPr>
      <w:contextualSpacing/>
    </w:pPr>
    <w:rPr>
      <w:color w:val="595959" w:themeColor="text1" w:themeTint="A6"/>
      <w:sz w:val="22"/>
      <w:szCs w:val="22"/>
    </w:rPr>
    <w:tblPr/>
  </w:style>
  <w:style w:type="character" w:styleId="Hyperlink">
    <w:name w:val="Hyperlink"/>
    <w:basedOn w:val="DefaultParagraphFont"/>
    <w:uiPriority w:val="99"/>
    <w:semiHidden/>
    <w:rsid w:val="00CE3B09"/>
    <w:rPr>
      <w:color w:val="0563C1" w:themeColor="hyperlink"/>
      <w:u w:val="single"/>
    </w:rPr>
  </w:style>
  <w:style w:type="character" w:customStyle="1" w:styleId="UnresolvedMention1">
    <w:name w:val="Unresolved Mention1"/>
    <w:basedOn w:val="DefaultParagraphFont"/>
    <w:uiPriority w:val="99"/>
    <w:semiHidden/>
    <w:rsid w:val="00CE3B09"/>
    <w:rPr>
      <w:color w:val="605E5C"/>
      <w:shd w:val="clear" w:color="auto" w:fill="E1DFDD"/>
    </w:rPr>
  </w:style>
  <w:style w:type="paragraph" w:styleId="ListBullet">
    <w:name w:val="List Bullet"/>
    <w:basedOn w:val="Normal"/>
    <w:uiPriority w:val="99"/>
    <w:qFormat/>
    <w:rsid w:val="00AA3564"/>
    <w:pPr>
      <w:numPr>
        <w:numId w:val="1"/>
      </w:numPr>
      <w:spacing w:before="120"/>
    </w:pPr>
  </w:style>
  <w:style w:type="paragraph" w:styleId="Subtitle">
    <w:name w:val="Subtitle"/>
    <w:basedOn w:val="Normal"/>
    <w:next w:val="Normal"/>
    <w:link w:val="SubtitleChar"/>
    <w:uiPriority w:val="11"/>
    <w:rsid w:val="00304FD1"/>
    <w:rPr>
      <w:b/>
    </w:rPr>
  </w:style>
  <w:style w:type="character" w:customStyle="1" w:styleId="SubtitleChar">
    <w:name w:val="Subtitle Char"/>
    <w:basedOn w:val="DefaultParagraphFont"/>
    <w:link w:val="Subtitle"/>
    <w:uiPriority w:val="11"/>
    <w:rsid w:val="00304FD1"/>
    <w:rPr>
      <w:b/>
      <w:color w:val="266044" w:themeColor="accent5" w:themeShade="80"/>
      <w:sz w:val="20"/>
      <w:szCs w:val="22"/>
    </w:rPr>
  </w:style>
  <w:style w:type="paragraph" w:styleId="ListParagraph">
    <w:name w:val="List Paragraph"/>
    <w:basedOn w:val="Normal"/>
    <w:uiPriority w:val="34"/>
    <w:rsid w:val="00CC0FFE"/>
    <w:pPr>
      <w:ind w:left="720"/>
      <w:contextualSpacing/>
    </w:pPr>
  </w:style>
  <w:style w:type="numbering" w:customStyle="1" w:styleId="CurrentList1">
    <w:name w:val="Current List1"/>
    <w:uiPriority w:val="99"/>
    <w:rsid w:val="005937B7"/>
    <w:pPr>
      <w:numPr>
        <w:numId w:val="2"/>
      </w:numPr>
    </w:pPr>
  </w:style>
  <w:style w:type="numbering" w:customStyle="1" w:styleId="CurrentList2">
    <w:name w:val="Current List2"/>
    <w:uiPriority w:val="99"/>
    <w:rsid w:val="005937B7"/>
    <w:pPr>
      <w:numPr>
        <w:numId w:val="3"/>
      </w:numPr>
    </w:pPr>
  </w:style>
  <w:style w:type="paragraph" w:styleId="Header">
    <w:name w:val="header"/>
    <w:basedOn w:val="Normal"/>
    <w:link w:val="HeaderChar"/>
    <w:uiPriority w:val="99"/>
    <w:semiHidden/>
    <w:rsid w:val="00E97F0F"/>
    <w:pPr>
      <w:tabs>
        <w:tab w:val="center" w:pos="4680"/>
        <w:tab w:val="right" w:pos="9360"/>
      </w:tabs>
    </w:pPr>
  </w:style>
  <w:style w:type="character" w:customStyle="1" w:styleId="HeaderChar">
    <w:name w:val="Header Char"/>
    <w:basedOn w:val="DefaultParagraphFont"/>
    <w:link w:val="Header"/>
    <w:uiPriority w:val="99"/>
    <w:semiHidden/>
    <w:rsid w:val="000B6298"/>
    <w:rPr>
      <w:color w:val="266044" w:themeColor="accent5" w:themeShade="80"/>
      <w:sz w:val="20"/>
      <w:szCs w:val="22"/>
    </w:rPr>
  </w:style>
  <w:style w:type="paragraph" w:styleId="Footer">
    <w:name w:val="footer"/>
    <w:basedOn w:val="Normal"/>
    <w:link w:val="FooterChar"/>
    <w:uiPriority w:val="99"/>
    <w:semiHidden/>
    <w:rsid w:val="00E97F0F"/>
    <w:pPr>
      <w:tabs>
        <w:tab w:val="center" w:pos="4680"/>
        <w:tab w:val="right" w:pos="9360"/>
      </w:tabs>
    </w:pPr>
  </w:style>
  <w:style w:type="character" w:customStyle="1" w:styleId="FooterChar">
    <w:name w:val="Footer Char"/>
    <w:basedOn w:val="DefaultParagraphFont"/>
    <w:link w:val="Footer"/>
    <w:uiPriority w:val="99"/>
    <w:semiHidden/>
    <w:rsid w:val="000B6298"/>
    <w:rPr>
      <w:color w:val="266044" w:themeColor="accent5" w:themeShade="80"/>
      <w:sz w:val="20"/>
      <w:szCs w:val="22"/>
    </w:rPr>
  </w:style>
  <w:style w:type="numbering" w:customStyle="1" w:styleId="CurrentList3">
    <w:name w:val="Current List3"/>
    <w:uiPriority w:val="99"/>
    <w:rsid w:val="006C7B3E"/>
    <w:pPr>
      <w:numPr>
        <w:numId w:val="5"/>
      </w:numPr>
    </w:pPr>
  </w:style>
  <w:style w:type="numbering" w:customStyle="1" w:styleId="CurrentList4">
    <w:name w:val="Current List4"/>
    <w:uiPriority w:val="99"/>
    <w:rsid w:val="00AA3564"/>
    <w:pPr>
      <w:numPr>
        <w:numId w:val="6"/>
      </w:numPr>
    </w:pPr>
  </w:style>
  <w:style w:type="paragraph" w:customStyle="1" w:styleId="ImagePlaceholder">
    <w:name w:val="Image Placeholder"/>
    <w:basedOn w:val="Normal"/>
    <w:semiHidden/>
    <w:qFormat/>
    <w:rsid w:val="007A5431"/>
    <w:rPr>
      <w:sz w:val="4"/>
    </w:rPr>
  </w:style>
  <w:style w:type="character" w:styleId="UnresolvedMention">
    <w:name w:val="Unresolved Mention"/>
    <w:basedOn w:val="DefaultParagraphFont"/>
    <w:uiPriority w:val="99"/>
    <w:semiHidden/>
    <w:unhideWhenUsed/>
    <w:rsid w:val="001D62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youtu.be/PM6W3YlBR_U"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ruchikagupta82/RFM_Analysis_K_meansClustering/blob/main/ClusteringProject.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linkedin.com/in/ruchika-gupta-47baa5217/"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ruchikaanalyticshub.dcms.sit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ruchikagupta82/ImpactOfCovidOnStudents/blob/main/CovidImpact_DataExploration_Excel.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chi\AppData\Roaming\Microsoft\Templates\ATS%20Stylish%20accounting%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D56FAC6419C44179D0CE37798583E14"/>
        <w:category>
          <w:name w:val="General"/>
          <w:gallery w:val="placeholder"/>
        </w:category>
        <w:types>
          <w:type w:val="bbPlcHdr"/>
        </w:types>
        <w:behaviors>
          <w:behavior w:val="content"/>
        </w:behaviors>
        <w:guid w:val="{7CA8C8D4-EFFB-4A17-A30C-8F5813F989BF}"/>
      </w:docPartPr>
      <w:docPartBody>
        <w:p w:rsidR="00147F21" w:rsidRDefault="00147F21">
          <w:pPr>
            <w:pStyle w:val="5D56FAC6419C44179D0CE37798583E14"/>
          </w:pPr>
          <w:r w:rsidRPr="00FA7765">
            <w:t>Experi</w:t>
          </w:r>
          <w:r>
            <w:t>E</w:t>
          </w:r>
          <w:r w:rsidRPr="00FA7765">
            <w:t>nce</w:t>
          </w:r>
        </w:p>
      </w:docPartBody>
    </w:docPart>
    <w:docPart>
      <w:docPartPr>
        <w:name w:val="B9F6E1AE382D458DB16F3669442665D0"/>
        <w:category>
          <w:name w:val="General"/>
          <w:gallery w:val="placeholder"/>
        </w:category>
        <w:types>
          <w:type w:val="bbPlcHdr"/>
        </w:types>
        <w:behaviors>
          <w:behavior w:val="content"/>
        </w:behaviors>
        <w:guid w:val="{BF44F48F-9754-438A-BC15-92B0D024DC45}"/>
      </w:docPartPr>
      <w:docPartBody>
        <w:p w:rsidR="00147F21" w:rsidRDefault="00147F21">
          <w:pPr>
            <w:pStyle w:val="B9F6E1AE382D458DB16F3669442665D0"/>
          </w:pPr>
          <w:r w:rsidRPr="00FA7765">
            <w:t>Skills</w:t>
          </w:r>
        </w:p>
      </w:docPartBody>
    </w:docPart>
    <w:docPart>
      <w:docPartPr>
        <w:name w:val="817DCD33A6ED433C85AD836197040AFA"/>
        <w:category>
          <w:name w:val="General"/>
          <w:gallery w:val="placeholder"/>
        </w:category>
        <w:types>
          <w:type w:val="bbPlcHdr"/>
        </w:types>
        <w:behaviors>
          <w:behavior w:val="content"/>
        </w:behaviors>
        <w:guid w:val="{32D84C8C-4564-461D-AA62-D6FA94EFD9DD}"/>
      </w:docPartPr>
      <w:docPartBody>
        <w:p w:rsidR="00147F21" w:rsidRDefault="00147F21" w:rsidP="00147F21">
          <w:pPr>
            <w:pStyle w:val="817DCD33A6ED433C85AD836197040AFA"/>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Headings C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F21"/>
    <w:rsid w:val="00112E5C"/>
    <w:rsid w:val="00147F21"/>
    <w:rsid w:val="001D426E"/>
    <w:rsid w:val="0047439B"/>
    <w:rsid w:val="00572DAF"/>
    <w:rsid w:val="00986F56"/>
    <w:rsid w:val="00A1775E"/>
    <w:rsid w:val="00DB696F"/>
    <w:rsid w:val="00DC31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D56FAC6419C44179D0CE37798583E14">
    <w:name w:val="5D56FAC6419C44179D0CE37798583E14"/>
  </w:style>
  <w:style w:type="paragraph" w:customStyle="1" w:styleId="B9F6E1AE382D458DB16F3669442665D0">
    <w:name w:val="B9F6E1AE382D458DB16F3669442665D0"/>
  </w:style>
  <w:style w:type="paragraph" w:customStyle="1" w:styleId="817DCD33A6ED433C85AD836197040AFA">
    <w:name w:val="817DCD33A6ED433C85AD836197040AFA"/>
    <w:rsid w:val="00147F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Triangle Agenda 1">
      <a:dk1>
        <a:srgbClr val="000000"/>
      </a:dk1>
      <a:lt1>
        <a:srgbClr val="FFFFFF"/>
      </a:lt1>
      <a:dk2>
        <a:srgbClr val="44546A"/>
      </a:dk2>
      <a:lt2>
        <a:srgbClr val="E7E6E6"/>
      </a:lt2>
      <a:accent1>
        <a:srgbClr val="000942"/>
      </a:accent1>
      <a:accent2>
        <a:srgbClr val="ED7C31"/>
      </a:accent2>
      <a:accent3>
        <a:srgbClr val="FEBB3F"/>
      </a:accent3>
      <a:accent4>
        <a:srgbClr val="9ED9D5"/>
      </a:accent4>
      <a:accent5>
        <a:srgbClr val="53BB89"/>
      </a:accent5>
      <a:accent6>
        <a:srgbClr val="005091"/>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511EA9-0D3F-4629-9CC1-D38348447E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2C5BE0E-1816-478D-B13D-02A7AE57DA57}">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31C548D7-B355-4E45-99CA-12CACF7FF44A}">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ATS Stylish accounting resume.dotx</Template>
  <TotalTime>0</TotalTime>
  <Pages>3</Pages>
  <Words>1041</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2023-10-09T21:49:00Z</dcterms:created>
  <dcterms:modified xsi:type="dcterms:W3CDTF">2023-12-05T19:34:00Z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